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8"/>
        <w:gridCol w:w="2413"/>
        <w:gridCol w:w="1842"/>
        <w:gridCol w:w="3373"/>
      </w:tblGrid>
      <w:tr w:rsidR="006C12EF" w:rsidRPr="00AC1EDA" w:rsidTr="00C24476">
        <w:trPr>
          <w:trHeight w:val="432"/>
        </w:trPr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EF" w:rsidRPr="00970BBD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12EF" w:rsidRPr="00AC1EDA" w:rsidRDefault="006C12EF" w:rsidP="00C24476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12EF" w:rsidRPr="00AC1EDA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12EF" w:rsidRPr="00AC1EDA" w:rsidRDefault="006C12EF" w:rsidP="00C24476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</w:p>
        </w:tc>
      </w:tr>
      <w:tr w:rsidR="006C12EF" w:rsidRPr="00AC1EDA" w:rsidTr="006C12EF">
        <w:trPr>
          <w:trHeight w:val="432"/>
        </w:trPr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EF" w:rsidRPr="00970BBD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 Name:</w:t>
            </w:r>
          </w:p>
        </w:tc>
        <w:tc>
          <w:tcPr>
            <w:tcW w:w="1260" w:type="pct"/>
            <w:tcBorders>
              <w:left w:val="single" w:sz="4" w:space="0" w:color="auto"/>
              <w:right w:val="single" w:sz="4" w:space="0" w:color="auto"/>
            </w:tcBorders>
          </w:tcPr>
          <w:p w:rsidR="006C12EF" w:rsidRPr="00DC628C" w:rsidRDefault="00DC628C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2EF" w:rsidRPr="00AC1EDA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</w:tcPr>
          <w:p w:rsidR="006C12EF" w:rsidRPr="00DC628C" w:rsidRDefault="00DC628C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9066DC" w:rsidRDefault="00F81D95" w:rsidP="005A1198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M</w:t>
            </w:r>
            <w:r w:rsidR="005A1198">
              <w:rPr>
                <w:rFonts w:cs="Arial"/>
                <w:b/>
                <w:color w:val="auto"/>
              </w:rPr>
              <w:t xml:space="preserve">edical </w:t>
            </w:r>
            <w:r>
              <w:rPr>
                <w:rFonts w:cs="Arial"/>
                <w:b/>
                <w:color w:val="auto"/>
              </w:rPr>
              <w:t>L</w:t>
            </w:r>
            <w:r w:rsidR="005A1198">
              <w:rPr>
                <w:rFonts w:cs="Arial"/>
                <w:b/>
                <w:color w:val="auto"/>
              </w:rPr>
              <w:t>icense</w:t>
            </w:r>
            <w:r>
              <w:rPr>
                <w:rFonts w:cs="Arial"/>
                <w:b/>
                <w:color w:val="auto"/>
              </w:rPr>
              <w:t xml:space="preserve"> N</w:t>
            </w:r>
            <w:r w:rsidR="005A1198">
              <w:rPr>
                <w:rFonts w:cs="Arial"/>
                <w:b/>
                <w:color w:val="auto"/>
              </w:rPr>
              <w:t>umber</w:t>
            </w:r>
            <w:r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t>If issues are identified (Yes),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8E" w:rsidRDefault="0074438E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D9157D">
              <w:rPr>
                <w:rFonts w:cs="Arial"/>
                <w:b/>
              </w:rPr>
              <w:t>/</w:t>
            </w:r>
          </w:p>
          <w:p w:rsidR="004E725B" w:rsidRPr="00AC1EDA" w:rsidRDefault="00D9157D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5A1198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OF INSPECTION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833374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78" w:type="dxa"/>
          </w:tcPr>
          <w:p w:rsidR="001C11C8" w:rsidRDefault="005A1198" w:rsidP="005A1198">
            <w:pPr>
              <w:spacing w:before="12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Date</w:t>
            </w:r>
            <w:r w:rsidR="003757F7">
              <w:rPr>
                <w:rFonts w:cs="Arial"/>
                <w:b/>
                <w:color w:val="auto"/>
              </w:rPr>
              <w:t>:</w:t>
            </w:r>
            <w:bookmarkStart w:id="0" w:name="_GoBack"/>
            <w:bookmarkEnd w:id="0"/>
          </w:p>
        </w:tc>
      </w:tr>
      <w:tr w:rsidR="005A1198" w:rsidTr="00242379">
        <w:trPr>
          <w:trHeight w:val="1517"/>
        </w:trPr>
        <w:tc>
          <w:tcPr>
            <w:tcW w:w="9606" w:type="dxa"/>
            <w:gridSpan w:val="2"/>
          </w:tcPr>
          <w:p w:rsidR="005A1198" w:rsidRDefault="00833374" w:rsidP="005A1198">
            <w:pPr>
              <w:spacing w:before="12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default" r:id="rId9"/>
      <w:footerReference w:type="default" r:id="rId10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2C6" w:rsidRDefault="006222C6">
      <w:r>
        <w:separator/>
      </w:r>
    </w:p>
  </w:endnote>
  <w:endnote w:type="continuationSeparator" w:id="0">
    <w:p w:rsidR="006222C6" w:rsidRDefault="0062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C12251" w:rsidP="00755BBB">
          <w:pPr>
            <w:pStyle w:val="Footer"/>
            <w:widowControl/>
            <w:tabs>
              <w:tab w:val="left" w:pos="720"/>
            </w:tabs>
            <w:rPr>
              <w:bCs/>
            </w:rPr>
          </w:pPr>
          <w:r w:rsidRPr="00C12251">
            <w:rPr>
              <w:bCs/>
              <w:position w:val="-6"/>
            </w:rPr>
            <w:t>SST002-SOP-F01/Version 2.0/Effective: 01 December 2017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3757F7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3757F7">
            <w:rPr>
              <w:noProof/>
            </w:rPr>
            <w:t>1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2C6" w:rsidRDefault="006222C6">
      <w:r>
        <w:separator/>
      </w:r>
    </w:p>
  </w:footnote>
  <w:footnote w:type="continuationSeparator" w:id="0">
    <w:p w:rsidR="006222C6" w:rsidRDefault="00622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0E03EA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552575" cy="42223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956" cy="4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E03EA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2379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5621B"/>
    <w:rsid w:val="00362C6C"/>
    <w:rsid w:val="00367B50"/>
    <w:rsid w:val="003720CA"/>
    <w:rsid w:val="00372A1A"/>
    <w:rsid w:val="003746C0"/>
    <w:rsid w:val="0037482E"/>
    <w:rsid w:val="003757F7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1B96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198"/>
    <w:rsid w:val="005A1844"/>
    <w:rsid w:val="005A684F"/>
    <w:rsid w:val="005B027B"/>
    <w:rsid w:val="005B28CC"/>
    <w:rsid w:val="005B3085"/>
    <w:rsid w:val="005B32BA"/>
    <w:rsid w:val="005C03E1"/>
    <w:rsid w:val="005C2149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626D"/>
    <w:rsid w:val="00621A7B"/>
    <w:rsid w:val="006222C6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C12EF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438E"/>
    <w:rsid w:val="00746093"/>
    <w:rsid w:val="00746150"/>
    <w:rsid w:val="00755BBB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33374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4BA1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16787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4BAE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16DE4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23C8"/>
    <w:rsid w:val="00C07638"/>
    <w:rsid w:val="00C1172C"/>
    <w:rsid w:val="00C11DC6"/>
    <w:rsid w:val="00C12251"/>
    <w:rsid w:val="00C1307A"/>
    <w:rsid w:val="00C21FFF"/>
    <w:rsid w:val="00C23091"/>
    <w:rsid w:val="00C23D73"/>
    <w:rsid w:val="00C24476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C624D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157D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C628C"/>
    <w:rsid w:val="00DD466C"/>
    <w:rsid w:val="00DD4DDE"/>
    <w:rsid w:val="00DD6341"/>
    <w:rsid w:val="00DD78E7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2DDC"/>
    <w:rsid w:val="00F75D69"/>
    <w:rsid w:val="00F764E4"/>
    <w:rsid w:val="00F81D95"/>
    <w:rsid w:val="00F839DE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7887C-A04C-4512-9CEA-842F0C40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99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836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Clarity</cp:lastModifiedBy>
  <cp:revision>41</cp:revision>
  <cp:lastPrinted>2013-07-23T14:09:00Z</cp:lastPrinted>
  <dcterms:created xsi:type="dcterms:W3CDTF">2017-02-20T12:02:00Z</dcterms:created>
  <dcterms:modified xsi:type="dcterms:W3CDTF">2017-12-15T08:20:00Z</dcterms:modified>
</cp:coreProperties>
</file>