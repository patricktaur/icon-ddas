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BB4" w:rsidRPr="00AC1EDA" w:rsidRDefault="002B5BB4">
      <w:pPr>
        <w:jc w:val="center"/>
        <w:rPr>
          <w:rFonts w:cs="Arial"/>
          <w:b/>
          <w:bCs/>
        </w:rPr>
      </w:pPr>
      <w:r w:rsidRPr="00AC1EDA">
        <w:rPr>
          <w:rFonts w:cs="Arial"/>
          <w:b/>
          <w:bCs/>
        </w:rPr>
        <w:t>INVESTIGATOR COMPLIANCE SEARCH FORM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2386"/>
        <w:gridCol w:w="1865"/>
        <w:gridCol w:w="3373"/>
      </w:tblGrid>
      <w:tr w:rsidR="0046700F" w:rsidRPr="00AC1EDA" w:rsidTr="00426B2C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00F" w:rsidRPr="00970BBD" w:rsidRDefault="0046700F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 w:rsidRPr="00970BBD">
              <w:rPr>
                <w:rFonts w:cs="Arial"/>
                <w:b/>
                <w:color w:val="auto"/>
              </w:rPr>
              <w:t>ICON Project Number: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00F" w:rsidRPr="00FA1E08" w:rsidRDefault="0046700F" w:rsidP="00A00138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-</w:t>
            </w:r>
          </w:p>
        </w:tc>
        <w:tc>
          <w:tcPr>
            <w:tcW w:w="9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700F" w:rsidRPr="00AC1EDA" w:rsidRDefault="0046700F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Address:</w:t>
            </w:r>
          </w:p>
        </w:tc>
        <w:tc>
          <w:tcPr>
            <w:tcW w:w="176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700F" w:rsidRPr="004540CE" w:rsidRDefault="00E74C1B" w:rsidP="008702EC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46700F" w:rsidRPr="00AC1EDA" w:rsidTr="00426B2C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00F" w:rsidRPr="00970BBD" w:rsidRDefault="0046700F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 w:rsidRPr="00AC1EDA">
              <w:rPr>
                <w:rFonts w:cs="Arial"/>
                <w:b/>
              </w:rPr>
              <w:t>Sponsor Protocol No.: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00F" w:rsidRPr="00D92AF7" w:rsidRDefault="0046700F" w:rsidP="00A17D5C">
            <w:pPr>
              <w:rPr>
                <w:rFonts w:cs="Arial"/>
                <w:color w:val="auto"/>
                <w:lang w:val="en-IN"/>
              </w:rPr>
            </w:pPr>
            <w:r>
              <w:rPr>
                <w:rFonts w:cs="Arial"/>
                <w:color w:val="auto"/>
                <w:lang w:val="en-IN"/>
              </w:rPr>
              <w:t>-</w:t>
            </w:r>
          </w:p>
        </w:tc>
        <w:tc>
          <w:tcPr>
            <w:tcW w:w="9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00F" w:rsidRPr="00AC1EDA" w:rsidRDefault="0046700F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</w:p>
        </w:tc>
        <w:tc>
          <w:tcPr>
            <w:tcW w:w="17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00F" w:rsidRPr="00BD7058" w:rsidRDefault="0046700F" w:rsidP="00A00138">
            <w:pPr>
              <w:tabs>
                <w:tab w:val="left" w:pos="1800"/>
              </w:tabs>
              <w:spacing w:after="0"/>
              <w:rPr>
                <w:color w:val="auto"/>
                <w:lang w:val="en-GB"/>
              </w:rPr>
            </w:pPr>
          </w:p>
        </w:tc>
      </w:tr>
      <w:tr w:rsidR="008F2CC6" w:rsidRPr="00AC1EDA" w:rsidTr="00842E07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CC6" w:rsidRPr="00AC1EDA" w:rsidRDefault="008F2CC6" w:rsidP="008F2CC6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Institute: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CC6" w:rsidRDefault="008979AD" w:rsidP="00A17D5C">
            <w:pPr>
              <w:rPr>
                <w:rFonts w:cs="Arial"/>
                <w:color w:val="auto"/>
                <w:lang w:val="en-IN"/>
              </w:rPr>
            </w:pPr>
            <w:r>
              <w:rPr>
                <w:rFonts w:cs="Arial"/>
                <w:color w:val="auto"/>
                <w:lang w:val="en-IN"/>
              </w:rPr>
              <w:t>-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CC6" w:rsidRPr="00AC1EDA" w:rsidRDefault="0046700F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Country: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CC6" w:rsidRDefault="00FB2DEB" w:rsidP="00A00138">
            <w:pPr>
              <w:tabs>
                <w:tab w:val="left" w:pos="1800"/>
              </w:tabs>
              <w:spacing w:after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-</w:t>
            </w:r>
          </w:p>
        </w:tc>
      </w:tr>
    </w:tbl>
    <w:p w:rsidR="009066DC" w:rsidRDefault="009066DC" w:rsidP="00F133E5">
      <w:pPr>
        <w:spacing w:before="120"/>
        <w:rPr>
          <w:rFonts w:cs="Arial"/>
          <w:b/>
        </w:rPr>
      </w:pPr>
    </w:p>
    <w:p w:rsidR="00430E59" w:rsidRDefault="00430E59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Investigators: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066DC" w:rsidTr="009066DC">
        <w:tc>
          <w:tcPr>
            <w:tcW w:w="2394" w:type="dxa"/>
          </w:tcPr>
          <w:p w:rsidR="009066DC" w:rsidRDefault="00E07F94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INVESTIGATOR NAME</w:t>
            </w:r>
          </w:p>
        </w:tc>
        <w:tc>
          <w:tcPr>
            <w:tcW w:w="2394" w:type="dxa"/>
          </w:tcPr>
          <w:p w:rsidR="009066DC" w:rsidRDefault="00E07F94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QUALIFICATION</w:t>
            </w:r>
          </w:p>
        </w:tc>
        <w:tc>
          <w:tcPr>
            <w:tcW w:w="2394" w:type="dxa"/>
          </w:tcPr>
          <w:p w:rsidR="009066DC" w:rsidRDefault="00E07F94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MEDICAL LICENSE NUMBER</w:t>
            </w:r>
          </w:p>
        </w:tc>
        <w:tc>
          <w:tcPr>
            <w:tcW w:w="2394" w:type="dxa"/>
          </w:tcPr>
          <w:p w:rsidR="009066DC" w:rsidRDefault="00E07F94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ROLE</w:t>
            </w:r>
          </w:p>
        </w:tc>
      </w:tr>
    </w:tbl>
    <w:p w:rsidR="009066DC" w:rsidRDefault="009066DC" w:rsidP="00F133E5">
      <w:pPr>
        <w:spacing w:before="120"/>
        <w:rPr>
          <w:rFonts w:cs="Arial"/>
          <w:b/>
        </w:rPr>
      </w:pPr>
    </w:p>
    <w:p w:rsidR="008C3C1F" w:rsidRPr="00AC1EDA" w:rsidRDefault="008C3C1F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R</w:t>
      </w:r>
      <w:r w:rsidR="002B5BB4" w:rsidRPr="00AC1EDA">
        <w:rPr>
          <w:rFonts w:cs="Arial"/>
          <w:b/>
        </w:rPr>
        <w:t>elevant sources of Investigator information, against which this Investigator has been checked.</w:t>
      </w:r>
      <w:bookmarkStart w:id="0" w:name="_GoBack"/>
      <w:bookmarkEnd w:id="0"/>
      <w:r w:rsidR="002B5BB4" w:rsidRPr="00AC1EDA">
        <w:rPr>
          <w:rFonts w:cs="Arial"/>
          <w:b/>
        </w:rPr>
        <w:t xml:space="preserve"> 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9B7F6B" w:rsidRPr="00AC1EDA" w:rsidTr="00682E76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</w:tbl>
    <w:p w:rsidR="009B7F6B" w:rsidRPr="00AC1EDA" w:rsidRDefault="009B7F6B" w:rsidP="009B7F6B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color w:val="auto"/>
        </w:rPr>
        <w:sectPr w:rsidR="009B7F6B" w:rsidRPr="00AC1EDA" w:rsidSect="0090262B">
          <w:headerReference w:type="default" r:id="rId8"/>
          <w:footerReference w:type="default" r:id="rId9"/>
          <w:endnotePr>
            <w:numFmt w:val="decimal"/>
          </w:endnotePr>
          <w:type w:val="continuous"/>
          <w:pgSz w:w="12240" w:h="15840"/>
          <w:pgMar w:top="1987" w:right="1440" w:bottom="734" w:left="1440" w:header="864" w:footer="677" w:gutter="0"/>
          <w:pgNumType w:start="1"/>
          <w:cols w:space="720"/>
          <w:docGrid w:linePitch="360"/>
        </w:sectPr>
      </w:pPr>
    </w:p>
    <w:p w:rsidR="0017440C" w:rsidRPr="00AC1EDA" w:rsidRDefault="0017440C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  <w:sectPr w:rsidR="0017440C" w:rsidRPr="00AC1EDA">
          <w:headerReference w:type="default" r:id="rId10"/>
          <w:footerReference w:type="default" r:id="rId11"/>
          <w:endnotePr>
            <w:numFmt w:val="decimal"/>
          </w:endnotePr>
          <w:type w:val="continuous"/>
          <w:pgSz w:w="12240" w:h="15840"/>
          <w:pgMar w:top="1987" w:right="1440" w:bottom="734" w:left="1440" w:header="864" w:footer="677" w:gutter="0"/>
          <w:pgNumType w:start="1"/>
          <w:cols w:space="720"/>
          <w:formProt w:val="0"/>
        </w:sectPr>
      </w:pPr>
    </w:p>
    <w:p w:rsidR="0090302E" w:rsidRPr="00AC1EDA" w:rsidRDefault="0090302E" w:rsidP="000E018D">
      <w:pPr>
        <w:spacing w:before="120" w:after="0"/>
        <w:rPr>
          <w:rFonts w:cs="Arial"/>
          <w:b/>
        </w:rPr>
      </w:pPr>
      <w:r>
        <w:rPr>
          <w:rFonts w:cs="Arial"/>
          <w:b/>
        </w:rPr>
        <w:lastRenderedPageBreak/>
        <w:t>Additional details for issues</w:t>
      </w:r>
      <w:r w:rsidR="00545B4F">
        <w:rPr>
          <w:rFonts w:cs="Arial"/>
          <w:b/>
        </w:rPr>
        <w:t xml:space="preserve"> (Yes)</w:t>
      </w:r>
      <w:r>
        <w:rPr>
          <w:rFonts w:cs="Arial"/>
          <w:b/>
        </w:rPr>
        <w:t xml:space="preserve"> identified above: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2126"/>
        <w:gridCol w:w="1701"/>
        <w:gridCol w:w="4648"/>
      </w:tblGrid>
      <w:tr w:rsidR="004E725B" w:rsidRPr="00AC1EDA" w:rsidTr="008F209E">
        <w:trPr>
          <w:trHeight w:val="432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25B" w:rsidRPr="00AC1EDA" w:rsidRDefault="004E725B" w:rsidP="004E725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 NAME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DATE OF INSPECTION/ ACTION</w:t>
            </w:r>
          </w:p>
        </w:tc>
        <w:tc>
          <w:tcPr>
            <w:tcW w:w="2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DESCRIPTION OF FINDINGS</w:t>
            </w:r>
          </w:p>
        </w:tc>
      </w:tr>
    </w:tbl>
    <w:p w:rsidR="0017440C" w:rsidRPr="00AC1EDA" w:rsidRDefault="0017440C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color w:val="auto"/>
        </w:rPr>
        <w:sectPr w:rsidR="0017440C" w:rsidRPr="00AC1EDA">
          <w:endnotePr>
            <w:numFmt w:val="decimal"/>
          </w:endnotePr>
          <w:type w:val="continuous"/>
          <w:pgSz w:w="12240" w:h="15840"/>
          <w:pgMar w:top="1987" w:right="1440" w:bottom="734" w:left="1440" w:header="864" w:footer="677" w:gutter="0"/>
          <w:pgNumType w:start="1"/>
          <w:cols w:space="720"/>
        </w:sectPr>
      </w:pPr>
    </w:p>
    <w:p w:rsidR="0017440C" w:rsidRPr="00AC1EDA" w:rsidRDefault="0017440C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  <w:sectPr w:rsidR="0017440C" w:rsidRPr="00AC1EDA">
          <w:endnotePr>
            <w:numFmt w:val="decimal"/>
          </w:endnotePr>
          <w:type w:val="continuous"/>
          <w:pgSz w:w="12240" w:h="15840"/>
          <w:pgMar w:top="1987" w:right="1440" w:bottom="734" w:left="1440" w:header="864" w:footer="677" w:gutter="0"/>
          <w:pgNumType w:start="1"/>
          <w:cols w:space="720"/>
          <w:formProt w:val="0"/>
        </w:sectPr>
      </w:pPr>
    </w:p>
    <w:p w:rsidR="0017440C" w:rsidRPr="00AC1EDA" w:rsidRDefault="0017440C" w:rsidP="0017440C">
      <w:pPr>
        <w:spacing w:before="120"/>
        <w:rPr>
          <w:rFonts w:cs="Arial"/>
        </w:rPr>
      </w:pPr>
      <w:r w:rsidRPr="00AC1EDA">
        <w:rPr>
          <w:rFonts w:cs="Arial"/>
          <w:b/>
        </w:rPr>
        <w:lastRenderedPageBreak/>
        <w:t>Search Performed By: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"/>
        <w:gridCol w:w="2596"/>
        <w:gridCol w:w="1762"/>
        <w:gridCol w:w="1632"/>
        <w:gridCol w:w="1076"/>
        <w:gridCol w:w="1465"/>
      </w:tblGrid>
      <w:tr w:rsidR="0017440C" w:rsidRPr="00AC1EDA" w:rsidTr="0017440C">
        <w:trPr>
          <w:trHeight w:val="288"/>
        </w:trPr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7440C" w:rsidRPr="00AC1EDA" w:rsidRDefault="0017440C" w:rsidP="00C93592">
            <w:pPr>
              <w:widowControl/>
              <w:overflowPunct/>
              <w:autoSpaceDE/>
              <w:adjustRightInd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Printed Name:</w:t>
            </w:r>
          </w:p>
        </w:tc>
        <w:tc>
          <w:tcPr>
            <w:tcW w:w="13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440C" w:rsidRPr="00AC1EDA" w:rsidRDefault="0017440C" w:rsidP="00C93592">
            <w:pPr>
              <w:widowControl/>
              <w:overflowPunct/>
              <w:autoSpaceDE/>
              <w:adjustRightInd/>
              <w:rPr>
                <w:rFonts w:cs="Arial"/>
                <w:b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7440C" w:rsidRPr="00AC1EDA" w:rsidRDefault="0017440C" w:rsidP="00C93592">
            <w:pPr>
              <w:widowControl/>
              <w:overflowPunct/>
              <w:autoSpaceDE/>
              <w:adjustRightInd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Signature:</w:t>
            </w:r>
          </w:p>
        </w:tc>
        <w:tc>
          <w:tcPr>
            <w:tcW w:w="8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440C" w:rsidRPr="00AC1EDA" w:rsidRDefault="0017440C" w:rsidP="00C93592">
            <w:pPr>
              <w:widowControl/>
              <w:overflowPunct/>
              <w:autoSpaceDE/>
              <w:adjustRightInd/>
              <w:rPr>
                <w:rFonts w:cs="Arial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7440C" w:rsidRPr="00AC1EDA" w:rsidRDefault="0017440C" w:rsidP="00C93592">
            <w:pPr>
              <w:widowControl/>
              <w:overflowPunct/>
              <w:autoSpaceDE/>
              <w:adjustRightInd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Date:</w:t>
            </w:r>
          </w:p>
        </w:tc>
        <w:tc>
          <w:tcPr>
            <w:tcW w:w="7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440C" w:rsidRPr="00AC1EDA" w:rsidRDefault="0017440C" w:rsidP="00C93592">
            <w:pPr>
              <w:widowControl/>
              <w:overflowPunct/>
              <w:autoSpaceDE/>
              <w:adjustRightInd/>
              <w:rPr>
                <w:rFonts w:cs="Arial"/>
                <w:b/>
              </w:rPr>
            </w:pPr>
          </w:p>
        </w:tc>
      </w:tr>
    </w:tbl>
    <w:p w:rsidR="006900DF" w:rsidRDefault="006900DF"/>
    <w:p w:rsidR="002B5BB4" w:rsidRPr="00AC1EDA" w:rsidRDefault="002B5BB4" w:rsidP="00F133E5">
      <w:pPr>
        <w:pStyle w:val="Title"/>
        <w:spacing w:after="240"/>
        <w:ind w:left="14"/>
        <w:rPr>
          <w:rFonts w:cs="Arial"/>
          <w:szCs w:val="20"/>
        </w:rPr>
      </w:pPr>
    </w:p>
    <w:sectPr w:rsidR="002B5BB4" w:rsidRPr="00AC1EDA">
      <w:headerReference w:type="default" r:id="rId12"/>
      <w:footerReference w:type="default" r:id="rId13"/>
      <w:endnotePr>
        <w:numFmt w:val="decimal"/>
      </w:endnotePr>
      <w:type w:val="continuous"/>
      <w:pgSz w:w="12240" w:h="15840"/>
      <w:pgMar w:top="1987" w:right="1440" w:bottom="734" w:left="1440" w:header="864" w:footer="6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D73" w:rsidRDefault="00C23D73">
      <w:r>
        <w:separator/>
      </w:r>
    </w:p>
  </w:endnote>
  <w:endnote w:type="continuationSeparator" w:id="0">
    <w:p w:rsidR="00C23D73" w:rsidRDefault="00C23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00000003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9B7F6B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9B7F6B" w:rsidRDefault="007866FB">
          <w:pPr>
            <w:pStyle w:val="Footer"/>
            <w:widowControl/>
            <w:tabs>
              <w:tab w:val="left" w:pos="720"/>
            </w:tabs>
            <w:rPr>
              <w:bCs/>
            </w:rPr>
          </w:pPr>
          <w:r>
            <w:rPr>
              <w:bCs/>
              <w:position w:val="-6"/>
            </w:rPr>
            <w:t>SST002-SOP-F01/Version 1.0/Effective 28 April 2014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9B7F6B" w:rsidRDefault="007866FB">
          <w:pPr>
            <w:pStyle w:val="Footer"/>
            <w:widowControl/>
            <w:tabs>
              <w:tab w:val="left" w:pos="720"/>
            </w:tabs>
            <w:jc w:val="center"/>
          </w:pPr>
          <w:r>
            <w:t>(Ref. SST002-SOP</w:t>
          </w:r>
          <w:r w:rsidR="009B7F6B">
            <w:t>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9B7F6B" w:rsidRDefault="006D52A9" w:rsidP="006D52A9">
          <w:pPr>
            <w:pStyle w:val="Footer"/>
            <w:widowControl/>
            <w:tabs>
              <w:tab w:val="left" w:pos="720"/>
            </w:tabs>
            <w:jc w:val="right"/>
          </w:pPr>
          <w:r>
            <w:t>Page: 1 of 2</w:t>
          </w:r>
        </w:p>
      </w:tc>
    </w:tr>
  </w:tbl>
  <w:p w:rsidR="009B7F6B" w:rsidRDefault="009B7F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17440C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7440C" w:rsidRDefault="0017440C">
          <w:pPr>
            <w:pStyle w:val="Footer"/>
            <w:widowControl/>
            <w:tabs>
              <w:tab w:val="left" w:pos="720"/>
            </w:tabs>
            <w:rPr>
              <w:bCs/>
            </w:rPr>
          </w:pPr>
          <w:r>
            <w:rPr>
              <w:bCs/>
              <w:position w:val="-6"/>
            </w:rPr>
            <w:t>SST002-SOP-F01/Version 1.0/Effective 28 April 2014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7440C" w:rsidRDefault="0017440C" w:rsidP="007866FB">
          <w:pPr>
            <w:pStyle w:val="Footer"/>
            <w:widowControl/>
            <w:tabs>
              <w:tab w:val="left" w:pos="720"/>
            </w:tabs>
            <w:jc w:val="center"/>
          </w:pPr>
          <w:r>
            <w:t>(Ref. SST002-SOP)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7440C" w:rsidRDefault="0017440C" w:rsidP="006D52A9">
          <w:pPr>
            <w:pStyle w:val="Footer"/>
            <w:widowControl/>
            <w:tabs>
              <w:tab w:val="left" w:pos="720"/>
            </w:tabs>
            <w:jc w:val="right"/>
          </w:pPr>
          <w:r>
            <w:t>Page: 2 of 2</w:t>
          </w:r>
        </w:p>
      </w:tc>
    </w:tr>
  </w:tbl>
  <w:p w:rsidR="0017440C" w:rsidRDefault="0017440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12657A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2657A" w:rsidRDefault="007866FB">
          <w:pPr>
            <w:pStyle w:val="Footer"/>
            <w:widowControl/>
            <w:tabs>
              <w:tab w:val="left" w:pos="720"/>
            </w:tabs>
            <w:rPr>
              <w:bCs/>
            </w:rPr>
          </w:pPr>
          <w:r>
            <w:rPr>
              <w:bCs/>
              <w:position w:val="-6"/>
            </w:rPr>
            <w:t>SST002-SOP-F01/Version 1.0/Effective 28 April 2014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2657A" w:rsidRDefault="0012657A" w:rsidP="007866FB">
          <w:pPr>
            <w:pStyle w:val="Footer"/>
            <w:widowControl/>
            <w:tabs>
              <w:tab w:val="left" w:pos="720"/>
            </w:tabs>
            <w:jc w:val="center"/>
          </w:pPr>
          <w:r>
            <w:t>(Ref.</w:t>
          </w:r>
          <w:r w:rsidR="007866FB">
            <w:t xml:space="preserve"> SST002-SOP</w:t>
          </w:r>
          <w:r>
            <w:t>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2657A" w:rsidRDefault="006D52A9" w:rsidP="006D52A9">
          <w:pPr>
            <w:pStyle w:val="Footer"/>
            <w:widowControl/>
            <w:tabs>
              <w:tab w:val="left" w:pos="720"/>
            </w:tabs>
            <w:jc w:val="right"/>
          </w:pPr>
          <w:r>
            <w:t>Page: 2 of 2</w:t>
          </w:r>
        </w:p>
      </w:tc>
    </w:tr>
  </w:tbl>
  <w:p w:rsidR="0012657A" w:rsidRDefault="001265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D73" w:rsidRDefault="00C23D73">
      <w:r>
        <w:separator/>
      </w:r>
    </w:p>
  </w:footnote>
  <w:footnote w:type="continuationSeparator" w:id="0">
    <w:p w:rsidR="00C23D73" w:rsidRDefault="00C23D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F6B" w:rsidRDefault="00D4674F">
    <w:pPr>
      <w:pStyle w:val="Header"/>
      <w:widowControl/>
      <w:jc w:val="right"/>
    </w:pPr>
    <w:r>
      <w:rPr>
        <w:noProof/>
        <w:lang w:val="en-IN" w:eastAsia="en-IN"/>
      </w:rPr>
      <w:drawing>
        <wp:inline distT="0" distB="0" distL="0" distR="0">
          <wp:extent cx="1143000" cy="485775"/>
          <wp:effectExtent l="0" t="0" r="0" b="9525"/>
          <wp:docPr id="1" name="Picture 1" descr="ICON Logo 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N Logo 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40C" w:rsidRDefault="00D4674F">
    <w:pPr>
      <w:pStyle w:val="Header"/>
      <w:widowControl/>
      <w:jc w:val="right"/>
    </w:pPr>
    <w:r>
      <w:rPr>
        <w:noProof/>
        <w:lang w:val="en-IN" w:eastAsia="en-IN"/>
      </w:rPr>
      <w:drawing>
        <wp:inline distT="0" distB="0" distL="0" distR="0">
          <wp:extent cx="1143000" cy="485775"/>
          <wp:effectExtent l="0" t="0" r="0" b="9525"/>
          <wp:docPr id="2" name="Picture 2" descr="ICON Logo 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ON Logo 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57A" w:rsidRDefault="00D4674F">
    <w:pPr>
      <w:pStyle w:val="Header"/>
      <w:widowControl/>
      <w:jc w:val="right"/>
    </w:pPr>
    <w:r>
      <w:rPr>
        <w:noProof/>
        <w:lang w:val="en-IN" w:eastAsia="en-IN"/>
      </w:rPr>
      <w:drawing>
        <wp:inline distT="0" distB="0" distL="0" distR="0">
          <wp:extent cx="1143000" cy="485775"/>
          <wp:effectExtent l="0" t="0" r="0" b="9525"/>
          <wp:docPr id="3" name="Picture 3" descr="ICON Logo 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CON Logo 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218672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432B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E482F1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CFE892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30C4E05"/>
    <w:multiLevelType w:val="hybridMultilevel"/>
    <w:tmpl w:val="B866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91ED6"/>
    <w:multiLevelType w:val="hybridMultilevel"/>
    <w:tmpl w:val="C73CDC08"/>
    <w:lvl w:ilvl="0" w:tplc="686E9E78">
      <w:start w:val="1"/>
      <w:numFmt w:val="decimal"/>
      <w:pStyle w:val="NumberedList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FF0FED"/>
    <w:multiLevelType w:val="multilevel"/>
    <w:tmpl w:val="3E1E5A8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lvlText w:val="%1.%2.%3.%4."/>
      <w:lvlJc w:val="left"/>
      <w:pPr>
        <w:tabs>
          <w:tab w:val="num" w:pos="5649"/>
        </w:tabs>
        <w:ind w:left="5577" w:hanging="648"/>
      </w:pPr>
    </w:lvl>
    <w:lvl w:ilvl="4">
      <w:start w:val="1"/>
      <w:numFmt w:val="decimal"/>
      <w:lvlText w:val="%1.%2.%3.%4.%5."/>
      <w:lvlJc w:val="left"/>
      <w:pPr>
        <w:tabs>
          <w:tab w:val="num" w:pos="6369"/>
        </w:tabs>
        <w:ind w:left="6081" w:hanging="792"/>
      </w:pPr>
    </w:lvl>
    <w:lvl w:ilvl="5">
      <w:start w:val="1"/>
      <w:numFmt w:val="decimal"/>
      <w:lvlText w:val="%1.%2.%3.%4.%5.%6."/>
      <w:lvlJc w:val="left"/>
      <w:pPr>
        <w:tabs>
          <w:tab w:val="num" w:pos="6729"/>
        </w:tabs>
        <w:ind w:left="6585" w:hanging="936"/>
      </w:pPr>
    </w:lvl>
    <w:lvl w:ilvl="6">
      <w:start w:val="1"/>
      <w:numFmt w:val="decimal"/>
      <w:lvlText w:val="%1.%2.%3.%4.%5.%6.%7."/>
      <w:lvlJc w:val="left"/>
      <w:pPr>
        <w:tabs>
          <w:tab w:val="num" w:pos="7449"/>
        </w:tabs>
        <w:ind w:left="708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809"/>
        </w:tabs>
        <w:ind w:left="759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529"/>
        </w:tabs>
        <w:ind w:left="8169" w:hanging="1440"/>
      </w:pPr>
    </w:lvl>
  </w:abstractNum>
  <w:abstractNum w:abstractNumId="7">
    <w:nsid w:val="450060B7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57AA6E07"/>
    <w:multiLevelType w:val="hybridMultilevel"/>
    <w:tmpl w:val="A0D6E404"/>
    <w:lvl w:ilvl="0" w:tplc="09C41412">
      <w:start w:val="1"/>
      <w:numFmt w:val="upperRoman"/>
      <w:pStyle w:val="Attachment"/>
      <w:lvlText w:val="Attachment %1"/>
      <w:lvlJc w:val="center"/>
      <w:pPr>
        <w:tabs>
          <w:tab w:val="num" w:pos="144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3E2CDB"/>
    <w:multiLevelType w:val="hybridMultilevel"/>
    <w:tmpl w:val="2D5EC7C2"/>
    <w:lvl w:ilvl="0" w:tplc="B3B85178">
      <w:start w:val="1"/>
      <w:numFmt w:val="bullet"/>
      <w:pStyle w:val="List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858FD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9"/>
  </w:num>
  <w:num w:numId="11">
    <w:abstractNumId w:val="5"/>
  </w:num>
  <w:num w:numId="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BB4"/>
    <w:rsid w:val="00002D2C"/>
    <w:rsid w:val="00023A71"/>
    <w:rsid w:val="00034458"/>
    <w:rsid w:val="00034CDE"/>
    <w:rsid w:val="000470A8"/>
    <w:rsid w:val="00050966"/>
    <w:rsid w:val="000602BC"/>
    <w:rsid w:val="00060384"/>
    <w:rsid w:val="0007247D"/>
    <w:rsid w:val="00076EB4"/>
    <w:rsid w:val="00090149"/>
    <w:rsid w:val="000A2845"/>
    <w:rsid w:val="000A4D09"/>
    <w:rsid w:val="000B2567"/>
    <w:rsid w:val="000B5C69"/>
    <w:rsid w:val="000C67B1"/>
    <w:rsid w:val="000C71C7"/>
    <w:rsid w:val="000D1207"/>
    <w:rsid w:val="000E018D"/>
    <w:rsid w:val="000F56B1"/>
    <w:rsid w:val="00106F05"/>
    <w:rsid w:val="00110872"/>
    <w:rsid w:val="00115593"/>
    <w:rsid w:val="00117D36"/>
    <w:rsid w:val="001233AA"/>
    <w:rsid w:val="00123C2B"/>
    <w:rsid w:val="00124895"/>
    <w:rsid w:val="0012657A"/>
    <w:rsid w:val="00131642"/>
    <w:rsid w:val="00133D21"/>
    <w:rsid w:val="001408AC"/>
    <w:rsid w:val="00146C3B"/>
    <w:rsid w:val="001513D0"/>
    <w:rsid w:val="00153E01"/>
    <w:rsid w:val="00163E65"/>
    <w:rsid w:val="00165FA6"/>
    <w:rsid w:val="0017440C"/>
    <w:rsid w:val="001844C3"/>
    <w:rsid w:val="00184DB0"/>
    <w:rsid w:val="001931F7"/>
    <w:rsid w:val="00196D4C"/>
    <w:rsid w:val="001A225B"/>
    <w:rsid w:val="001A693A"/>
    <w:rsid w:val="001C1153"/>
    <w:rsid w:val="001C572D"/>
    <w:rsid w:val="001D3B25"/>
    <w:rsid w:val="001E100D"/>
    <w:rsid w:val="0020224B"/>
    <w:rsid w:val="002032CD"/>
    <w:rsid w:val="00205884"/>
    <w:rsid w:val="00224670"/>
    <w:rsid w:val="00241906"/>
    <w:rsid w:val="002440EB"/>
    <w:rsid w:val="00256438"/>
    <w:rsid w:val="002730F0"/>
    <w:rsid w:val="00275344"/>
    <w:rsid w:val="002768BF"/>
    <w:rsid w:val="002852A9"/>
    <w:rsid w:val="002864F9"/>
    <w:rsid w:val="002900E2"/>
    <w:rsid w:val="00290CFC"/>
    <w:rsid w:val="002A7118"/>
    <w:rsid w:val="002B4755"/>
    <w:rsid w:val="002B5BB4"/>
    <w:rsid w:val="002B66BA"/>
    <w:rsid w:val="002D29F4"/>
    <w:rsid w:val="002D3243"/>
    <w:rsid w:val="002D3E96"/>
    <w:rsid w:val="002D6927"/>
    <w:rsid w:val="002E37D6"/>
    <w:rsid w:val="002E51ED"/>
    <w:rsid w:val="00306B57"/>
    <w:rsid w:val="00307582"/>
    <w:rsid w:val="00313DBC"/>
    <w:rsid w:val="00320C74"/>
    <w:rsid w:val="00321D41"/>
    <w:rsid w:val="0033124B"/>
    <w:rsid w:val="00335BD0"/>
    <w:rsid w:val="003439D8"/>
    <w:rsid w:val="00355CC6"/>
    <w:rsid w:val="00362C6C"/>
    <w:rsid w:val="00367B50"/>
    <w:rsid w:val="003720CA"/>
    <w:rsid w:val="003746C0"/>
    <w:rsid w:val="0037482E"/>
    <w:rsid w:val="00377D8A"/>
    <w:rsid w:val="00385DBF"/>
    <w:rsid w:val="00387E6D"/>
    <w:rsid w:val="00393322"/>
    <w:rsid w:val="003A306D"/>
    <w:rsid w:val="003B503A"/>
    <w:rsid w:val="003B57AB"/>
    <w:rsid w:val="003C0DA8"/>
    <w:rsid w:val="003C39D2"/>
    <w:rsid w:val="003C5D6C"/>
    <w:rsid w:val="003D12C9"/>
    <w:rsid w:val="003F3FAB"/>
    <w:rsid w:val="003F6F04"/>
    <w:rsid w:val="00401444"/>
    <w:rsid w:val="004063A8"/>
    <w:rsid w:val="0041240D"/>
    <w:rsid w:val="0042305B"/>
    <w:rsid w:val="00430E59"/>
    <w:rsid w:val="00431584"/>
    <w:rsid w:val="00441513"/>
    <w:rsid w:val="00447F5F"/>
    <w:rsid w:val="004538E8"/>
    <w:rsid w:val="004540CE"/>
    <w:rsid w:val="00456058"/>
    <w:rsid w:val="004613AF"/>
    <w:rsid w:val="00461CC5"/>
    <w:rsid w:val="0046700F"/>
    <w:rsid w:val="00483303"/>
    <w:rsid w:val="00484BFF"/>
    <w:rsid w:val="004941DF"/>
    <w:rsid w:val="004967C8"/>
    <w:rsid w:val="004B1F03"/>
    <w:rsid w:val="004B5606"/>
    <w:rsid w:val="004E21F4"/>
    <w:rsid w:val="004E725B"/>
    <w:rsid w:val="004F1EA4"/>
    <w:rsid w:val="005024C4"/>
    <w:rsid w:val="005028E1"/>
    <w:rsid w:val="005066F4"/>
    <w:rsid w:val="00514342"/>
    <w:rsid w:val="00520620"/>
    <w:rsid w:val="00523D5F"/>
    <w:rsid w:val="0053155F"/>
    <w:rsid w:val="005348E0"/>
    <w:rsid w:val="00535E5C"/>
    <w:rsid w:val="0054453C"/>
    <w:rsid w:val="00545B4F"/>
    <w:rsid w:val="00550DD4"/>
    <w:rsid w:val="00552A77"/>
    <w:rsid w:val="0056361F"/>
    <w:rsid w:val="00564588"/>
    <w:rsid w:val="00571D1C"/>
    <w:rsid w:val="00592A02"/>
    <w:rsid w:val="005A1844"/>
    <w:rsid w:val="005B027B"/>
    <w:rsid w:val="005B28CC"/>
    <w:rsid w:val="005B3085"/>
    <w:rsid w:val="005B32BA"/>
    <w:rsid w:val="005C4795"/>
    <w:rsid w:val="005C6053"/>
    <w:rsid w:val="005E32AF"/>
    <w:rsid w:val="00602E8D"/>
    <w:rsid w:val="00603754"/>
    <w:rsid w:val="0060626D"/>
    <w:rsid w:val="00621A7B"/>
    <w:rsid w:val="00627394"/>
    <w:rsid w:val="00645361"/>
    <w:rsid w:val="00661962"/>
    <w:rsid w:val="00663369"/>
    <w:rsid w:val="00672925"/>
    <w:rsid w:val="00680878"/>
    <w:rsid w:val="00681B6F"/>
    <w:rsid w:val="00682E76"/>
    <w:rsid w:val="00683288"/>
    <w:rsid w:val="006900DF"/>
    <w:rsid w:val="00692F25"/>
    <w:rsid w:val="0069404A"/>
    <w:rsid w:val="0069430C"/>
    <w:rsid w:val="006B1853"/>
    <w:rsid w:val="006B3CFB"/>
    <w:rsid w:val="006B7522"/>
    <w:rsid w:val="006D1FF1"/>
    <w:rsid w:val="006D52A9"/>
    <w:rsid w:val="006F33D1"/>
    <w:rsid w:val="00701E90"/>
    <w:rsid w:val="00704C59"/>
    <w:rsid w:val="0071534A"/>
    <w:rsid w:val="00720035"/>
    <w:rsid w:val="007327B0"/>
    <w:rsid w:val="0073498B"/>
    <w:rsid w:val="00735156"/>
    <w:rsid w:val="00737250"/>
    <w:rsid w:val="00737649"/>
    <w:rsid w:val="00746093"/>
    <w:rsid w:val="00746150"/>
    <w:rsid w:val="007570A8"/>
    <w:rsid w:val="00760FCC"/>
    <w:rsid w:val="00762A31"/>
    <w:rsid w:val="00764F7B"/>
    <w:rsid w:val="007667A5"/>
    <w:rsid w:val="007866FB"/>
    <w:rsid w:val="00790F1F"/>
    <w:rsid w:val="00792A34"/>
    <w:rsid w:val="00793C31"/>
    <w:rsid w:val="007968A4"/>
    <w:rsid w:val="007A56A2"/>
    <w:rsid w:val="007A73BF"/>
    <w:rsid w:val="007C2D10"/>
    <w:rsid w:val="007C4D9A"/>
    <w:rsid w:val="007C55E0"/>
    <w:rsid w:val="007D27E9"/>
    <w:rsid w:val="007E00FE"/>
    <w:rsid w:val="007E25A8"/>
    <w:rsid w:val="007E42A4"/>
    <w:rsid w:val="007E54AA"/>
    <w:rsid w:val="007F6B23"/>
    <w:rsid w:val="00810EF5"/>
    <w:rsid w:val="00812159"/>
    <w:rsid w:val="00815452"/>
    <w:rsid w:val="00820A48"/>
    <w:rsid w:val="00827BBC"/>
    <w:rsid w:val="00827BF1"/>
    <w:rsid w:val="00832F4E"/>
    <w:rsid w:val="00842853"/>
    <w:rsid w:val="00842E07"/>
    <w:rsid w:val="00851B86"/>
    <w:rsid w:val="008568EB"/>
    <w:rsid w:val="008572EF"/>
    <w:rsid w:val="0086662C"/>
    <w:rsid w:val="008702EC"/>
    <w:rsid w:val="008728AD"/>
    <w:rsid w:val="008800ED"/>
    <w:rsid w:val="0088041E"/>
    <w:rsid w:val="0088151B"/>
    <w:rsid w:val="0088565C"/>
    <w:rsid w:val="008979AD"/>
    <w:rsid w:val="008C3C1F"/>
    <w:rsid w:val="008C458B"/>
    <w:rsid w:val="008D03AB"/>
    <w:rsid w:val="008D1C95"/>
    <w:rsid w:val="008E155D"/>
    <w:rsid w:val="008E35D0"/>
    <w:rsid w:val="008F209E"/>
    <w:rsid w:val="008F2CC6"/>
    <w:rsid w:val="0090262B"/>
    <w:rsid w:val="00902FAD"/>
    <w:rsid w:val="0090302E"/>
    <w:rsid w:val="009066DC"/>
    <w:rsid w:val="00923D24"/>
    <w:rsid w:val="009246E9"/>
    <w:rsid w:val="009265F7"/>
    <w:rsid w:val="009269E8"/>
    <w:rsid w:val="0092733D"/>
    <w:rsid w:val="00940DC8"/>
    <w:rsid w:val="00943760"/>
    <w:rsid w:val="00954B4B"/>
    <w:rsid w:val="00955E66"/>
    <w:rsid w:val="00956E13"/>
    <w:rsid w:val="00970772"/>
    <w:rsid w:val="00970BBD"/>
    <w:rsid w:val="00972F17"/>
    <w:rsid w:val="00981A80"/>
    <w:rsid w:val="00990057"/>
    <w:rsid w:val="009902C5"/>
    <w:rsid w:val="009917A4"/>
    <w:rsid w:val="009A448E"/>
    <w:rsid w:val="009A72F2"/>
    <w:rsid w:val="009B438E"/>
    <w:rsid w:val="009B7F6B"/>
    <w:rsid w:val="009D1F32"/>
    <w:rsid w:val="009D7D6F"/>
    <w:rsid w:val="009E06DC"/>
    <w:rsid w:val="00A00138"/>
    <w:rsid w:val="00A003CF"/>
    <w:rsid w:val="00A11EC2"/>
    <w:rsid w:val="00A17D5C"/>
    <w:rsid w:val="00A27EE6"/>
    <w:rsid w:val="00A340FE"/>
    <w:rsid w:val="00A356C2"/>
    <w:rsid w:val="00A3574B"/>
    <w:rsid w:val="00A44BD3"/>
    <w:rsid w:val="00A57399"/>
    <w:rsid w:val="00A66BB8"/>
    <w:rsid w:val="00A71D65"/>
    <w:rsid w:val="00A80764"/>
    <w:rsid w:val="00A81329"/>
    <w:rsid w:val="00A83E5D"/>
    <w:rsid w:val="00AA13D5"/>
    <w:rsid w:val="00AA2EDB"/>
    <w:rsid w:val="00AA3AD0"/>
    <w:rsid w:val="00AA50F7"/>
    <w:rsid w:val="00AA6B91"/>
    <w:rsid w:val="00AA75C8"/>
    <w:rsid w:val="00AB0B23"/>
    <w:rsid w:val="00AB1738"/>
    <w:rsid w:val="00AC1EDA"/>
    <w:rsid w:val="00AD64F1"/>
    <w:rsid w:val="00AE7226"/>
    <w:rsid w:val="00AF5A0B"/>
    <w:rsid w:val="00AF6C75"/>
    <w:rsid w:val="00B11072"/>
    <w:rsid w:val="00B11F51"/>
    <w:rsid w:val="00B2151B"/>
    <w:rsid w:val="00B50C81"/>
    <w:rsid w:val="00B53841"/>
    <w:rsid w:val="00B54657"/>
    <w:rsid w:val="00B83815"/>
    <w:rsid w:val="00B94D21"/>
    <w:rsid w:val="00B960B0"/>
    <w:rsid w:val="00BA5F9A"/>
    <w:rsid w:val="00BA7823"/>
    <w:rsid w:val="00BB6C7A"/>
    <w:rsid w:val="00BD0242"/>
    <w:rsid w:val="00BD3510"/>
    <w:rsid w:val="00BD5B4E"/>
    <w:rsid w:val="00BD7058"/>
    <w:rsid w:val="00BE72A1"/>
    <w:rsid w:val="00BF48AE"/>
    <w:rsid w:val="00C07638"/>
    <w:rsid w:val="00C1172C"/>
    <w:rsid w:val="00C11DC6"/>
    <w:rsid w:val="00C1307A"/>
    <w:rsid w:val="00C21FFF"/>
    <w:rsid w:val="00C23091"/>
    <w:rsid w:val="00C23D73"/>
    <w:rsid w:val="00C46402"/>
    <w:rsid w:val="00C4686F"/>
    <w:rsid w:val="00C47406"/>
    <w:rsid w:val="00C6162B"/>
    <w:rsid w:val="00C67A08"/>
    <w:rsid w:val="00C67CC5"/>
    <w:rsid w:val="00C705F1"/>
    <w:rsid w:val="00C77786"/>
    <w:rsid w:val="00C80E2D"/>
    <w:rsid w:val="00C93592"/>
    <w:rsid w:val="00CB7384"/>
    <w:rsid w:val="00CC2253"/>
    <w:rsid w:val="00CD1E98"/>
    <w:rsid w:val="00CD21D1"/>
    <w:rsid w:val="00CD361E"/>
    <w:rsid w:val="00CD5475"/>
    <w:rsid w:val="00CE7D0B"/>
    <w:rsid w:val="00D0754A"/>
    <w:rsid w:val="00D130B0"/>
    <w:rsid w:val="00D1364C"/>
    <w:rsid w:val="00D243D6"/>
    <w:rsid w:val="00D33CFA"/>
    <w:rsid w:val="00D4674F"/>
    <w:rsid w:val="00D51048"/>
    <w:rsid w:val="00D529EB"/>
    <w:rsid w:val="00D53180"/>
    <w:rsid w:val="00D5472B"/>
    <w:rsid w:val="00D5646B"/>
    <w:rsid w:val="00D56ED2"/>
    <w:rsid w:val="00D634EE"/>
    <w:rsid w:val="00D70903"/>
    <w:rsid w:val="00D70D5C"/>
    <w:rsid w:val="00D77E8D"/>
    <w:rsid w:val="00D844EA"/>
    <w:rsid w:val="00D84AC0"/>
    <w:rsid w:val="00D9245F"/>
    <w:rsid w:val="00D92AF7"/>
    <w:rsid w:val="00D963A2"/>
    <w:rsid w:val="00D96681"/>
    <w:rsid w:val="00D96881"/>
    <w:rsid w:val="00D97982"/>
    <w:rsid w:val="00D97EEB"/>
    <w:rsid w:val="00DA070B"/>
    <w:rsid w:val="00DA381A"/>
    <w:rsid w:val="00DB332B"/>
    <w:rsid w:val="00DB64FA"/>
    <w:rsid w:val="00DC0496"/>
    <w:rsid w:val="00DD4DDE"/>
    <w:rsid w:val="00DD6341"/>
    <w:rsid w:val="00DD78E7"/>
    <w:rsid w:val="00DE35BC"/>
    <w:rsid w:val="00DE3CE9"/>
    <w:rsid w:val="00DF0A32"/>
    <w:rsid w:val="00DF1A46"/>
    <w:rsid w:val="00DF30D5"/>
    <w:rsid w:val="00DF4EAB"/>
    <w:rsid w:val="00DF6969"/>
    <w:rsid w:val="00E009E1"/>
    <w:rsid w:val="00E0557F"/>
    <w:rsid w:val="00E079B9"/>
    <w:rsid w:val="00E07F94"/>
    <w:rsid w:val="00E14749"/>
    <w:rsid w:val="00E1723C"/>
    <w:rsid w:val="00E2140E"/>
    <w:rsid w:val="00E2447B"/>
    <w:rsid w:val="00E55587"/>
    <w:rsid w:val="00E6579F"/>
    <w:rsid w:val="00E66751"/>
    <w:rsid w:val="00E7025C"/>
    <w:rsid w:val="00E74262"/>
    <w:rsid w:val="00E74C1B"/>
    <w:rsid w:val="00E74FE0"/>
    <w:rsid w:val="00EB7A02"/>
    <w:rsid w:val="00EC0A70"/>
    <w:rsid w:val="00EC3028"/>
    <w:rsid w:val="00EC58A8"/>
    <w:rsid w:val="00EC7776"/>
    <w:rsid w:val="00ED1254"/>
    <w:rsid w:val="00ED50CD"/>
    <w:rsid w:val="00EE1CDA"/>
    <w:rsid w:val="00EE2104"/>
    <w:rsid w:val="00EF1841"/>
    <w:rsid w:val="00EF3D75"/>
    <w:rsid w:val="00EF4DDB"/>
    <w:rsid w:val="00F133E5"/>
    <w:rsid w:val="00F21474"/>
    <w:rsid w:val="00F24E15"/>
    <w:rsid w:val="00F26695"/>
    <w:rsid w:val="00F52AE7"/>
    <w:rsid w:val="00F609DE"/>
    <w:rsid w:val="00F75D69"/>
    <w:rsid w:val="00F764E4"/>
    <w:rsid w:val="00F91332"/>
    <w:rsid w:val="00F94F00"/>
    <w:rsid w:val="00F96ECB"/>
    <w:rsid w:val="00FA1C8A"/>
    <w:rsid w:val="00FA1E08"/>
    <w:rsid w:val="00FA5A42"/>
    <w:rsid w:val="00FB2DEB"/>
    <w:rsid w:val="00FB7F54"/>
    <w:rsid w:val="00FC053F"/>
    <w:rsid w:val="00FC4F87"/>
    <w:rsid w:val="00FD023D"/>
    <w:rsid w:val="00FF11F9"/>
    <w:rsid w:val="00FF3630"/>
    <w:rsid w:val="00FF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35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518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605960293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2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3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1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46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6063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527715682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096470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164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356540461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151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381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2814979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elopment\Temp\CP03%20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CP03 1B</Template>
  <TotalTime>112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LIST REQUEST FORM</vt:lpstr>
    </vt:vector>
  </TitlesOfParts>
  <Company>ICON Clinical Research</Company>
  <LinksUpToDate>false</LinksUpToDate>
  <CharactersWithSpaces>554</CharactersWithSpaces>
  <SharedDoc>false</SharedDoc>
  <HLinks>
    <vt:vector size="72" baseType="variant">
      <vt:variant>
        <vt:i4>458817</vt:i4>
      </vt:variant>
      <vt:variant>
        <vt:i4>77</vt:i4>
      </vt:variant>
      <vt:variant>
        <vt:i4>0</vt:i4>
      </vt:variant>
      <vt:variant>
        <vt:i4>5</vt:i4>
      </vt:variant>
      <vt:variant>
        <vt:lpwstr>http://www.treasury.gov/resource-center/sanctions/SDN-List/Pages/default.aspx</vt:lpwstr>
      </vt:variant>
      <vt:variant>
        <vt:lpwstr/>
      </vt:variant>
      <vt:variant>
        <vt:i4>327690</vt:i4>
      </vt:variant>
      <vt:variant>
        <vt:i4>70</vt:i4>
      </vt:variant>
      <vt:variant>
        <vt:i4>0</vt:i4>
      </vt:variant>
      <vt:variant>
        <vt:i4>5</vt:i4>
      </vt:variant>
      <vt:variant>
        <vt:lpwstr>https://www.sam.gov/portal/public/SAM</vt:lpwstr>
      </vt:variant>
      <vt:variant>
        <vt:lpwstr/>
      </vt:variant>
      <vt:variant>
        <vt:i4>6553727</vt:i4>
      </vt:variant>
      <vt:variant>
        <vt:i4>63</vt:i4>
      </vt:variant>
      <vt:variant>
        <vt:i4>0</vt:i4>
      </vt:variant>
      <vt:variant>
        <vt:i4>5</vt:i4>
      </vt:variant>
      <vt:variant>
        <vt:lpwstr>http://oig.hhs.gov/compliance/corporate-integrity-agreements/cia-documents.asp</vt:lpwstr>
      </vt:variant>
      <vt:variant>
        <vt:lpwstr/>
      </vt:variant>
      <vt:variant>
        <vt:i4>3145840</vt:i4>
      </vt:variant>
      <vt:variant>
        <vt:i4>56</vt:i4>
      </vt:variant>
      <vt:variant>
        <vt:i4>0</vt:i4>
      </vt:variant>
      <vt:variant>
        <vt:i4>5</vt:i4>
      </vt:variant>
      <vt:variant>
        <vt:lpwstr>http://exclusions.oig.hhs.gov/</vt:lpwstr>
      </vt:variant>
      <vt:variant>
        <vt:lpwstr/>
      </vt:variant>
      <vt:variant>
        <vt:i4>983059</vt:i4>
      </vt:variant>
      <vt:variant>
        <vt:i4>49</vt:i4>
      </vt:variant>
      <vt:variant>
        <vt:i4>0</vt:i4>
      </vt:variant>
      <vt:variant>
        <vt:i4>5</vt:i4>
      </vt:variant>
      <vt:variant>
        <vt:lpwstr>http://www.fda.gov/BiologicsBloodVaccines/GuidanceComplianceRegulatoryInformation/ComplianceActivities/ucm195364.htm</vt:lpwstr>
      </vt:variant>
      <vt:variant>
        <vt:lpwstr/>
      </vt:variant>
      <vt:variant>
        <vt:i4>8192097</vt:i4>
      </vt:variant>
      <vt:variant>
        <vt:i4>42</vt:i4>
      </vt:variant>
      <vt:variant>
        <vt:i4>0</vt:i4>
      </vt:variant>
      <vt:variant>
        <vt:i4>5</vt:i4>
      </vt:variant>
      <vt:variant>
        <vt:lpwstr>http://ori.hhs.gov/misconduct/AdminBulletinBoard.shtml</vt:lpwstr>
      </vt:variant>
      <vt:variant>
        <vt:lpwstr/>
      </vt:variant>
      <vt:variant>
        <vt:i4>7078013</vt:i4>
      </vt:variant>
      <vt:variant>
        <vt:i4>35</vt:i4>
      </vt:variant>
      <vt:variant>
        <vt:i4>0</vt:i4>
      </vt:variant>
      <vt:variant>
        <vt:i4>5</vt:i4>
      </vt:variant>
      <vt:variant>
        <vt:lpwstr>http://www.accessdata.fda.gov/scripts/SDA/sdNavigation.cfm?sd=clinicalinvestigatorsdisqualificationproceedings&amp;previewMode=true&amp;displayAll=true</vt:lpwstr>
      </vt:variant>
      <vt:variant>
        <vt:lpwstr/>
      </vt:variant>
      <vt:variant>
        <vt:i4>1114170</vt:i4>
      </vt:variant>
      <vt:variant>
        <vt:i4>28</vt:i4>
      </vt:variant>
      <vt:variant>
        <vt:i4>0</vt:i4>
      </vt:variant>
      <vt:variant>
        <vt:i4>5</vt:i4>
      </vt:variant>
      <vt:variant>
        <vt:lpwstr>http://www.fda.gov/ora/compliance_ref/bimo/asurlist.htm</vt:lpwstr>
      </vt:variant>
      <vt:variant>
        <vt:lpwstr/>
      </vt:variant>
      <vt:variant>
        <vt:i4>1048583</vt:i4>
      </vt:variant>
      <vt:variant>
        <vt:i4>21</vt:i4>
      </vt:variant>
      <vt:variant>
        <vt:i4>0</vt:i4>
      </vt:variant>
      <vt:variant>
        <vt:i4>5</vt:i4>
      </vt:variant>
      <vt:variant>
        <vt:lpwstr>http://www.fda.gov/RegulatoryInformation/FOI/ElectronicReadingRoom/ucm143240.htm</vt:lpwstr>
      </vt:variant>
      <vt:variant>
        <vt:lpwstr/>
      </vt:variant>
      <vt:variant>
        <vt:i4>8323176</vt:i4>
      </vt:variant>
      <vt:variant>
        <vt:i4>14</vt:i4>
      </vt:variant>
      <vt:variant>
        <vt:i4>0</vt:i4>
      </vt:variant>
      <vt:variant>
        <vt:i4>5</vt:i4>
      </vt:variant>
      <vt:variant>
        <vt:lpwstr>http://www.fda.gov/ICECI/EnforcementActions/WarningLetters/default.htm</vt:lpwstr>
      </vt:variant>
      <vt:variant>
        <vt:lpwstr/>
      </vt:variant>
      <vt:variant>
        <vt:i4>3407985</vt:i4>
      </vt:variant>
      <vt:variant>
        <vt:i4>7</vt:i4>
      </vt:variant>
      <vt:variant>
        <vt:i4>0</vt:i4>
      </vt:variant>
      <vt:variant>
        <vt:i4>5</vt:i4>
      </vt:variant>
      <vt:variant>
        <vt:lpwstr>http://www.accessdata.fda.gov/scripts/cder/cliil/index.cfm</vt:lpwstr>
      </vt:variant>
      <vt:variant>
        <vt:lpwstr/>
      </vt:variant>
      <vt:variant>
        <vt:i4>6226033</vt:i4>
      </vt:variant>
      <vt:variant>
        <vt:i4>0</vt:i4>
      </vt:variant>
      <vt:variant>
        <vt:i4>0</vt:i4>
      </vt:variant>
      <vt:variant>
        <vt:i4>5</vt:i4>
      </vt:variant>
      <vt:variant>
        <vt:lpwstr>http://www.fda.gov/ora/compliance_ref/debar/default.htm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LIST REQUEST FORM</dc:title>
  <dc:creator>Alison Gomillion</dc:creator>
  <cp:lastModifiedBy>Clarity</cp:lastModifiedBy>
  <cp:revision>39</cp:revision>
  <cp:lastPrinted>2013-07-23T14:09:00Z</cp:lastPrinted>
  <dcterms:created xsi:type="dcterms:W3CDTF">2016-11-19T14:29:00Z</dcterms:created>
  <dcterms:modified xsi:type="dcterms:W3CDTF">2016-12-09T13:42:00Z</dcterms:modified>
</cp:coreProperties>
</file>