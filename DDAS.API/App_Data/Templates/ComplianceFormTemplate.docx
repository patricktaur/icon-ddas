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386"/>
        <w:gridCol w:w="1865"/>
        <w:gridCol w:w="3373"/>
      </w:tblGrid>
      <w:tr w:rsidR="005C65C9" w:rsidRPr="00AC1EDA" w:rsidTr="00426B2C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C65C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FA1E08" w:rsidRDefault="005C65C9" w:rsidP="00A00138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4540CE" w:rsidRDefault="005C65C9" w:rsidP="008702EC">
            <w:pPr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  <w:tr w:rsidR="005C65C9" w:rsidRPr="00AC1EDA" w:rsidTr="00CA7F6E">
        <w:trPr>
          <w:trHeight w:val="432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970BBD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</w:t>
            </w:r>
            <w:r w:rsidR="004B1543">
              <w:rPr>
                <w:rFonts w:cs="Arial"/>
                <w:b/>
              </w:rPr>
              <w:t xml:space="preserve"> Name</w:t>
            </w:r>
            <w:r>
              <w:rPr>
                <w:rFonts w:cs="Arial"/>
                <w:b/>
              </w:rPr>
              <w:t>:</w:t>
            </w:r>
          </w:p>
        </w:tc>
        <w:tc>
          <w:tcPr>
            <w:tcW w:w="1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65C9" w:rsidRPr="00D92AF7" w:rsidRDefault="005C65C9" w:rsidP="00A17D5C">
            <w:pPr>
              <w:rPr>
                <w:rFonts w:cs="Arial"/>
                <w:color w:val="auto"/>
                <w:lang w:val="en-IN"/>
              </w:rPr>
            </w:pPr>
            <w:r>
              <w:rPr>
                <w:rFonts w:cs="Arial"/>
                <w:color w:val="auto"/>
                <w:lang w:val="en-IN"/>
              </w:rPr>
              <w:t>-</w:t>
            </w:r>
          </w:p>
        </w:tc>
        <w:tc>
          <w:tcPr>
            <w:tcW w:w="974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AC1EDA" w:rsidRDefault="005E57F6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C65C9" w:rsidRPr="00BD7058" w:rsidRDefault="005E57F6" w:rsidP="00A00138">
            <w:pPr>
              <w:tabs>
                <w:tab w:val="left" w:pos="1800"/>
              </w:tabs>
              <w:spacing w:after="0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-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 xml:space="preserve">MEDICAL LICENSE NUMBER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bookmarkStart w:id="0" w:name="_GoBack"/>
            <w:r>
              <w:rPr>
                <w:rFonts w:cs="Arial"/>
                <w:b/>
              </w:rPr>
              <w:t>(All Combination Searched)</w:t>
            </w:r>
            <w:bookmarkEnd w:id="0"/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 checked above),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1228"/>
        <w:gridCol w:w="1975"/>
        <w:gridCol w:w="4374"/>
      </w:tblGrid>
      <w:tr w:rsidR="007175D9" w:rsidRPr="00AC1EDA" w:rsidTr="007175D9">
        <w:trPr>
          <w:trHeight w:val="432"/>
        </w:trPr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D9" w:rsidRPr="00AC1EDA" w:rsidRDefault="007175D9" w:rsidP="007175D9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/ INSTITUTE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5D9" w:rsidRPr="00AC1EDA" w:rsidRDefault="007175D9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SOURCE #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5D9" w:rsidRPr="00AC1EDA" w:rsidRDefault="007175D9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DATE OF INSPECTION/ ACTION</w:t>
            </w:r>
          </w:p>
        </w:tc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5D9" w:rsidRPr="00AC1EDA" w:rsidRDefault="007175D9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</w:p>
        </w:tc>
        <w:tc>
          <w:tcPr>
            <w:tcW w:w="4678" w:type="dxa"/>
            <w:vMerge w:val="restart"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  <w:tr w:rsidR="001C11C8" w:rsidTr="004B732C">
        <w:trPr>
          <w:trHeight w:val="736"/>
        </w:trPr>
        <w:tc>
          <w:tcPr>
            <w:tcW w:w="4928" w:type="dxa"/>
          </w:tcPr>
          <w:p w:rsidR="001C11C8" w:rsidRPr="00AF1A45" w:rsidRDefault="001C11C8" w:rsidP="00394D6D">
            <w:pPr>
              <w:spacing w:before="120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uto"/>
              </w:rPr>
              <w:t>Date:</w:t>
            </w:r>
          </w:p>
        </w:tc>
        <w:tc>
          <w:tcPr>
            <w:tcW w:w="4678" w:type="dxa"/>
            <w:vMerge/>
          </w:tcPr>
          <w:p w:rsidR="001C11C8" w:rsidRDefault="001C11C8" w:rsidP="00394D6D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8"/>
      <w:footerReference w:type="default" r:id="rId9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89" w:rsidRDefault="007E3089">
      <w:r>
        <w:separator/>
      </w:r>
    </w:p>
  </w:endnote>
  <w:endnote w:type="continuationSeparator" w:id="0">
    <w:p w:rsidR="007E3089" w:rsidRDefault="007E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12F24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F12F24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89" w:rsidRDefault="007E3089">
      <w:r>
        <w:separator/>
      </w:r>
    </w:p>
  </w:footnote>
  <w:footnote w:type="continuationSeparator" w:id="0">
    <w:p w:rsidR="007E3089" w:rsidRDefault="007E3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D4674F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 wp14:anchorId="50ED4781" wp14:editId="39DCEDDD">
          <wp:extent cx="1143000" cy="485775"/>
          <wp:effectExtent l="0" t="0" r="0" b="9525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62C6C"/>
    <w:rsid w:val="00367B50"/>
    <w:rsid w:val="003720CA"/>
    <w:rsid w:val="003746C0"/>
    <w:rsid w:val="0037482E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844"/>
    <w:rsid w:val="005A684F"/>
    <w:rsid w:val="005B027B"/>
    <w:rsid w:val="005B28CC"/>
    <w:rsid w:val="005B3085"/>
    <w:rsid w:val="005B32BA"/>
    <w:rsid w:val="005C4795"/>
    <w:rsid w:val="005C6053"/>
    <w:rsid w:val="005C65C9"/>
    <w:rsid w:val="005E32AF"/>
    <w:rsid w:val="005E57F6"/>
    <w:rsid w:val="005E59C1"/>
    <w:rsid w:val="00602E8D"/>
    <w:rsid w:val="00603754"/>
    <w:rsid w:val="0060626D"/>
    <w:rsid w:val="00621A7B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D1FF1"/>
    <w:rsid w:val="006D52A9"/>
    <w:rsid w:val="006F33D1"/>
    <w:rsid w:val="007008B9"/>
    <w:rsid w:val="00701E90"/>
    <w:rsid w:val="00704C59"/>
    <w:rsid w:val="0071534A"/>
    <w:rsid w:val="0071616C"/>
    <w:rsid w:val="007175D9"/>
    <w:rsid w:val="00720035"/>
    <w:rsid w:val="007327B0"/>
    <w:rsid w:val="0073498B"/>
    <w:rsid w:val="00735156"/>
    <w:rsid w:val="00737250"/>
    <w:rsid w:val="00737649"/>
    <w:rsid w:val="00746093"/>
    <w:rsid w:val="00746150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3089"/>
    <w:rsid w:val="007E42A4"/>
    <w:rsid w:val="007E54AA"/>
    <w:rsid w:val="007F6B23"/>
    <w:rsid w:val="00810EF5"/>
    <w:rsid w:val="00812159"/>
    <w:rsid w:val="00815452"/>
    <w:rsid w:val="00820A48"/>
    <w:rsid w:val="00827BBC"/>
    <w:rsid w:val="00827BF1"/>
    <w:rsid w:val="00832F4E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7638"/>
    <w:rsid w:val="00C1172C"/>
    <w:rsid w:val="00C11DC6"/>
    <w:rsid w:val="00C1307A"/>
    <w:rsid w:val="00C21FFF"/>
    <w:rsid w:val="00C23091"/>
    <w:rsid w:val="00C23D73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D4DDE"/>
    <w:rsid w:val="00DD6341"/>
    <w:rsid w:val="00DD78E7"/>
    <w:rsid w:val="00DE35BC"/>
    <w:rsid w:val="00DE3CE9"/>
    <w:rsid w:val="00DE683B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2F24"/>
    <w:rsid w:val="00F133E5"/>
    <w:rsid w:val="00F21474"/>
    <w:rsid w:val="00F24E15"/>
    <w:rsid w:val="00F26695"/>
    <w:rsid w:val="00F52AE7"/>
    <w:rsid w:val="00F609DE"/>
    <w:rsid w:val="00F75D69"/>
    <w:rsid w:val="00F764E4"/>
    <w:rsid w:val="00F81D95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82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857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26</cp:revision>
  <cp:lastPrinted>2013-07-23T14:09:00Z</cp:lastPrinted>
  <dcterms:created xsi:type="dcterms:W3CDTF">2017-02-20T12:02:00Z</dcterms:created>
  <dcterms:modified xsi:type="dcterms:W3CDTF">2017-05-03T05:45:00Z</dcterms:modified>
</cp:coreProperties>
</file>