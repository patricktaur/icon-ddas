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084645" w:rsidRDefault="00F81D95" w:rsidP="00084645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084645">
              <w:rPr>
                <w:rFonts w:cs="Arial"/>
                <w:b/>
                <w:color w:val="auto"/>
              </w:rPr>
              <w:t>edical</w:t>
            </w:r>
            <w:r>
              <w:rPr>
                <w:rFonts w:cs="Arial"/>
                <w:b/>
                <w:color w:val="auto"/>
              </w:rPr>
              <w:t xml:space="preserve"> L</w:t>
            </w:r>
            <w:r w:rsidR="00084645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084645">
              <w:rPr>
                <w:rFonts w:cs="Arial"/>
                <w:b/>
                <w:color w:val="auto"/>
              </w:rPr>
              <w:t>umber</w:t>
            </w:r>
          </w:p>
          <w:p w:rsidR="009066DC" w:rsidRDefault="00084645" w:rsidP="00084645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(if applicable)</w:t>
            </w:r>
            <w:bookmarkStart w:id="0" w:name="_GoBack"/>
            <w:bookmarkEnd w:id="0"/>
            <w:r w:rsidR="00F81D95"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9B7F6B" w:rsidRPr="00AC1EDA" w:rsidRDefault="009B7F6B" w:rsidP="009B7F6B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9B7F6B" w:rsidRPr="00AC1EDA" w:rsidSect="00D078E5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docGrid w:linePitch="360"/>
        </w:sect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Pr="00AC1EDA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E73DC8" w:rsidRPr="00AC1EDA">
          <w:headerReference w:type="default" r:id="rId10"/>
          <w:footerReference w:type="default" r:id="rId11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lastRenderedPageBreak/>
        <w:t>If issues are identified (Yes checked above),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25B" w:rsidRPr="00AC1EDA" w:rsidRDefault="004E725B" w:rsidP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 OF INSPECTION/ ACTION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17440C" w:rsidRPr="00AC1EDA" w:rsidRDefault="0017440C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17440C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</w:sect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Pr="00AC1EDA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4543D5" w:rsidRPr="00AC1EDA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lastRenderedPageBreak/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  <w:vMerge w:val="restart"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  <w:tr w:rsidR="001C11C8" w:rsidTr="004B732C">
        <w:trPr>
          <w:trHeight w:val="736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b/>
                <w:color w:val="auto"/>
              </w:rPr>
              <w:t>Date:</w:t>
            </w:r>
          </w:p>
        </w:tc>
        <w:tc>
          <w:tcPr>
            <w:tcW w:w="4678" w:type="dxa"/>
            <w:vMerge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12"/>
      <w:footerReference w:type="default" r:id="rId13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4C7" w:rsidRDefault="00F134C7">
      <w:r>
        <w:separator/>
      </w:r>
    </w:p>
  </w:endnote>
  <w:endnote w:type="continuationSeparator" w:id="0">
    <w:p w:rsidR="00F134C7" w:rsidRDefault="00F13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080B9A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080B9A" w:rsidRDefault="00080B9A" w:rsidP="00B524D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080B9A" w:rsidRDefault="00080B9A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080B9A" w:rsidRDefault="00080B9A" w:rsidP="00080B9A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08464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084645">
            <w:rPr>
              <w:noProof/>
            </w:rPr>
            <w:t>1</w:t>
          </w:r>
          <w:r>
            <w:fldChar w:fldCharType="end"/>
          </w:r>
        </w:p>
      </w:tc>
    </w:tr>
  </w:tbl>
  <w:p w:rsidR="00080B9A" w:rsidRDefault="00080B9A" w:rsidP="00080B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7440C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7440C" w:rsidRDefault="0017440C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7440C" w:rsidRDefault="001744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A3DEC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4A3DEC">
            <w:rPr>
              <w:noProof/>
            </w:rPr>
            <w:t>2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4C7" w:rsidRDefault="00F134C7">
      <w:r>
        <w:separator/>
      </w:r>
    </w:p>
  </w:footnote>
  <w:footnote w:type="continuationSeparator" w:id="0">
    <w:p w:rsidR="00F134C7" w:rsidRDefault="00F13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6B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21DC6A50" wp14:editId="1FE74CC4">
          <wp:extent cx="1143000" cy="485775"/>
          <wp:effectExtent l="0" t="0" r="0" b="9525"/>
          <wp:docPr id="1" name="Picture 1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40C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781DDEE5" wp14:editId="2CFCE364">
          <wp:extent cx="1143000" cy="485775"/>
          <wp:effectExtent l="0" t="0" r="0" b="9525"/>
          <wp:docPr id="2" name="Picture 2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50ED4781" wp14:editId="39DCEDDD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84645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844"/>
    <w:rsid w:val="005A684F"/>
    <w:rsid w:val="005B027B"/>
    <w:rsid w:val="005B28CC"/>
    <w:rsid w:val="005B3085"/>
    <w:rsid w:val="005B32BA"/>
    <w:rsid w:val="005C4795"/>
    <w:rsid w:val="005C6053"/>
    <w:rsid w:val="005C65C9"/>
    <w:rsid w:val="005E32AF"/>
    <w:rsid w:val="005E57F6"/>
    <w:rsid w:val="005E59C1"/>
    <w:rsid w:val="00602E8D"/>
    <w:rsid w:val="00603754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2159"/>
    <w:rsid w:val="00815452"/>
    <w:rsid w:val="00820A48"/>
    <w:rsid w:val="00827BBC"/>
    <w:rsid w:val="00827BF1"/>
    <w:rsid w:val="00832F4E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D4DDE"/>
    <w:rsid w:val="00DD6341"/>
    <w:rsid w:val="00DD78E7"/>
    <w:rsid w:val="00DE35BC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134C7"/>
    <w:rsid w:val="00F21474"/>
    <w:rsid w:val="00F24E15"/>
    <w:rsid w:val="00F26695"/>
    <w:rsid w:val="00F52AE7"/>
    <w:rsid w:val="00F609DE"/>
    <w:rsid w:val="00F75D69"/>
    <w:rsid w:val="00F764E4"/>
    <w:rsid w:val="00F81D95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79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870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25</cp:revision>
  <cp:lastPrinted>2013-07-23T14:09:00Z</cp:lastPrinted>
  <dcterms:created xsi:type="dcterms:W3CDTF">2017-02-20T12:02:00Z</dcterms:created>
  <dcterms:modified xsi:type="dcterms:W3CDTF">2017-09-27T05:28:00Z</dcterms:modified>
</cp:coreProperties>
</file>