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F5E" w:rsidRPr="00D41F5E" w:rsidRDefault="00D41F5E">
      <w:pPr>
        <w:jc w:val="center"/>
        <w:rPr>
          <w:rFonts w:cs="Arial"/>
          <w:b/>
          <w:bCs/>
          <w:sz w:val="32"/>
          <w:szCs w:val="32"/>
        </w:rPr>
      </w:pPr>
      <w:r w:rsidRPr="00D41F5E">
        <w:rPr>
          <w:rFonts w:cs="Arial"/>
          <w:b/>
          <w:bCs/>
          <w:sz w:val="32"/>
          <w:szCs w:val="32"/>
        </w:rPr>
        <w:t>SAMPLE OUTPUT</w:t>
      </w:r>
    </w:p>
    <w:p w:rsidR="002B5BB4" w:rsidRPr="00AC1EDA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2413"/>
        <w:gridCol w:w="1842"/>
        <w:gridCol w:w="3373"/>
      </w:tblGrid>
      <w:tr w:rsidR="006C12EF" w:rsidRPr="00AC1EDA" w:rsidTr="00C24476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B817A9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t>1234</w:t>
            </w:r>
            <w:r w:rsidR="006C12EF">
              <w:t>/</w:t>
            </w:r>
            <w:r>
              <w:t>5678</w:t>
            </w:r>
          </w:p>
        </w:tc>
        <w:tc>
          <w:tcPr>
            <w:tcW w:w="96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12EF" w:rsidRPr="00AC1EDA" w:rsidRDefault="00B817A9" w:rsidP="00C24476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t>987654321</w:t>
            </w:r>
          </w:p>
        </w:tc>
      </w:tr>
      <w:tr w:rsidR="006C12EF" w:rsidRPr="00AC1EDA" w:rsidTr="006C12EF">
        <w:trPr>
          <w:trHeight w:val="432"/>
        </w:trPr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12EF" w:rsidRPr="00970BBD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 Name:</w:t>
            </w:r>
          </w:p>
        </w:tc>
        <w:tc>
          <w:tcPr>
            <w:tcW w:w="1260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B817A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Institute of ABCD</w:t>
            </w:r>
          </w:p>
        </w:tc>
        <w:tc>
          <w:tcPr>
            <w:tcW w:w="96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12EF" w:rsidRPr="00AC1EDA" w:rsidRDefault="006C12EF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sz="4" w:space="0" w:color="auto"/>
              <w:right w:val="single" w:sz="4" w:space="0" w:color="auto"/>
            </w:tcBorders>
          </w:tcPr>
          <w:p w:rsidR="006C12EF" w:rsidRPr="00DC628C" w:rsidRDefault="00B817A9" w:rsidP="0007247D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Street No 123, City: Bangalore, India</w:t>
            </w:r>
          </w:p>
        </w:tc>
      </w:tr>
    </w:tbl>
    <w:p w:rsidR="009066DC" w:rsidRDefault="009066DC" w:rsidP="00F133E5">
      <w:pPr>
        <w:spacing w:before="120"/>
        <w:rPr>
          <w:rFonts w:cs="Arial"/>
          <w:b/>
        </w:rPr>
      </w:pPr>
    </w:p>
    <w:p w:rsidR="00430E59" w:rsidRDefault="00430E59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RDefault="00F81D95" w:rsidP="005A1198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RDefault="00F81D95" w:rsidP="009066DC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  <w:tr w:rsidR="00BF6034">
        <w:tc>
          <w:tcPr>
            <w:tcW w:w="0" w:type="auto"/>
            <w:vAlign w:val="center"/>
          </w:tcPr>
          <w:p w:rsidR="00BF6034" w:rsidRDefault="00DB4E0B">
            <w:pPr>
              <w:jc w:val="center"/>
            </w:pPr>
            <w:r>
              <w:t>PI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Investigator1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1234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 xml:space="preserve">Inv1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</w:tc>
      </w:tr>
      <w:tr w:rsidR="00BF6034">
        <w:tc>
          <w:tcPr>
            <w:tcW w:w="0" w:type="auto"/>
            <w:vAlign w:val="center"/>
          </w:tcPr>
          <w:p w:rsidR="00BF6034" w:rsidRDefault="00DB4E0B">
            <w:pPr>
              <w:jc w:val="center"/>
            </w:pPr>
            <w:r>
              <w:t>Sub I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Investigator2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5678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 xml:space="preserve">Inv2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</w:tc>
      </w:tr>
      <w:tr w:rsidR="00BF6034">
        <w:tc>
          <w:tcPr>
            <w:tcW w:w="0" w:type="auto"/>
            <w:vAlign w:val="center"/>
          </w:tcPr>
          <w:p w:rsidR="00BF6034" w:rsidRDefault="00DB4E0B">
            <w:pPr>
              <w:jc w:val="center"/>
            </w:pPr>
            <w:r>
              <w:t>Sub I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Investigator3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2345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 xml:space="preserve">Inv3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</w:tc>
      </w:tr>
      <w:tr w:rsidR="00BF6034">
        <w:tc>
          <w:tcPr>
            <w:tcW w:w="0" w:type="auto"/>
            <w:vAlign w:val="center"/>
          </w:tcPr>
          <w:p w:rsidR="00BF6034" w:rsidRDefault="00DB4E0B">
            <w:pPr>
              <w:jc w:val="center"/>
            </w:pPr>
            <w:r>
              <w:t>Sub I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Investigator4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6789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 xml:space="preserve">Inv4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</w:tc>
      </w:tr>
      <w:tr w:rsidR="00BF6034">
        <w:tc>
          <w:tcPr>
            <w:tcW w:w="0" w:type="auto"/>
            <w:vAlign w:val="center"/>
          </w:tcPr>
          <w:p w:rsidR="00BF6034" w:rsidRDefault="00DB4E0B">
            <w:pPr>
              <w:jc w:val="center"/>
            </w:pPr>
            <w:r>
              <w:t>Sub I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Investigator5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3456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 xml:space="preserve">Inv5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</w:tc>
      </w:tr>
      <w:tr w:rsidR="00BF6034">
        <w:tc>
          <w:tcPr>
            <w:tcW w:w="0" w:type="auto"/>
            <w:vAlign w:val="center"/>
          </w:tcPr>
          <w:p w:rsidR="00BF6034" w:rsidRDefault="00DB4E0B">
            <w:pPr>
              <w:jc w:val="center"/>
            </w:pPr>
            <w:r>
              <w:t>Sub I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Investigator6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>7890</w:t>
            </w:r>
          </w:p>
        </w:tc>
        <w:tc>
          <w:tcPr>
            <w:tcW w:w="0" w:type="auto"/>
            <w:vAlign w:val="center"/>
          </w:tcPr>
          <w:p w:rsidR="00BF6034" w:rsidRDefault="00B817A9">
            <w:pPr>
              <w:jc w:val="center"/>
            </w:pPr>
            <w:r>
              <w:t xml:space="preserve">Inv6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</w:p>
        </w:tc>
      </w:tr>
    </w:tbl>
    <w:p w:rsidR="004543D5" w:rsidRDefault="004543D5" w:rsidP="00F133E5">
      <w:pPr>
        <w:spacing w:before="120"/>
        <w:rPr>
          <w:rFonts w:cs="Arial"/>
          <w:b/>
        </w:rPr>
      </w:pPr>
    </w:p>
    <w:p w:rsidR="008C3C1F" w:rsidRPr="00AC1EDA" w:rsidRDefault="008C3C1F" w:rsidP="00F133E5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="002B5BB4" w:rsidRPr="00AC1EDA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9B7F6B" w:rsidRPr="00AC1EDA" w:rsidTr="00682E76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F6B" w:rsidRPr="00AC1EDA" w:rsidRDefault="009B7F6B" w:rsidP="0090262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1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FDA Debarment List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03 Jan 2018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http://www.fda.gov/ora/compliance_ref/debar/default.htm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2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Clinical Investigator Inspection List (CLIIL)(CDER)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18 Dec 2017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http://www.accessdata.fda.gov/scripts/cder/cliil/index.cfm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3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FDA Warning Letters and Responses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06 Feb 2018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http://www.fda.gov/ICECI/EnforcementActions/WarningLetters/default.htm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4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Notice of Opportunity for Hearing (NOOH) – Proposal to Debar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07 Aug 2017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http://www.fda.gov/RegulatoryInformation/FOI/ElectronicReadingRoom/ucm143240.htm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5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Adequate Assurances List for Clinical Investigators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24 Apr 2014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http://www.fda.gov/ora/compliance_ref/bimo/asurlist.htm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6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Clinical Investigators – Disqualification Proceedings (FDA Disqualified/Restricted)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17 Jul 2017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http://www.accessdata.fda.gov/scripts/SDA/sdNavigation.cfm?sd=clinicalinvestigatorsdisqualificationproceedings&amp;previewMode=true&amp;displayAll=true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lastRenderedPageBreak/>
              <w:t>7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PHS Administrative Actions Listing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12 Feb 2018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https://ori.hhs.gov/ORI_PHS_alert.html?d=update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8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Clinical Investigator Inspection List (CBER)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11 Jan 2018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http://www.fda.gov/BiologicsBloodVaccines/GuidanceComplianceRegulatoryInformation/ComplianceActivities/ucm195364.htm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9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HHS/OIG/ EXCLUSIONS DATABASE SEARCH/ FRAUD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07 Feb 2018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https://oig.hhs.gov/exclusions/exclusions_list.asp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10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HHS/OIG Corporate Integrity Agreements/Watch List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09 Feb 2018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http://oig.hhs.gov/compliance/corporate-integrity-agreements/cia-documents.asp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11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SAM/SYSTEM FOR AWARD MANAGEMENT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12 Feb 2018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https://www.sam.gov/portal/public/SAM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12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LIST OF SPECIALLY DESIGNATED NATIONALS</w:t>
            </w:r>
          </w:p>
        </w:tc>
        <w:tc>
          <w:tcPr>
            <w:tcW w:w="1559" w:type="dxa"/>
            <w:vAlign w:val="center"/>
          </w:tcPr>
          <w:p w:rsidR="00BF6034" w:rsidRDefault="00DB4E0B">
            <w:pPr>
              <w:jc w:val="center"/>
            </w:pPr>
            <w:r>
              <w:t>09 Feb 2018</w:t>
            </w: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http://www.treasury.gov/resource-center/sanctions/SDN-List/Pages/default.aspx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13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World Check (PI)</w:t>
            </w:r>
          </w:p>
        </w:tc>
        <w:tc>
          <w:tcPr>
            <w:tcW w:w="1559" w:type="dxa"/>
            <w:vAlign w:val="center"/>
          </w:tcPr>
          <w:p w:rsidR="00BF6034" w:rsidRDefault="00BF6034">
            <w:pPr>
              <w:jc w:val="center"/>
            </w:pP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http://www.truthtechnologies.com/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14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World Check (Institute)</w:t>
            </w:r>
          </w:p>
        </w:tc>
        <w:tc>
          <w:tcPr>
            <w:tcW w:w="1559" w:type="dxa"/>
            <w:vAlign w:val="center"/>
          </w:tcPr>
          <w:p w:rsidR="00BF6034" w:rsidRDefault="00BF6034">
            <w:pPr>
              <w:jc w:val="center"/>
            </w:pP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http://www.truthtechnologies.com/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15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Icon Internal Flag Check</w:t>
            </w:r>
          </w:p>
        </w:tc>
        <w:tc>
          <w:tcPr>
            <w:tcW w:w="1559" w:type="dxa"/>
            <w:vAlign w:val="center"/>
          </w:tcPr>
          <w:p w:rsidR="00BF6034" w:rsidRDefault="00BF6034">
            <w:pPr>
              <w:jc w:val="center"/>
            </w:pP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https://www.salesforce.com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</w:tbl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RDefault="00321A77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="00E73DC8" w:rsidRPr="00AC1EDA" w:rsidTr="00AB7502">
        <w:trPr>
          <w:trHeight w:val="432"/>
          <w:jc w:val="center"/>
        </w:trPr>
        <w:tc>
          <w:tcPr>
            <w:tcW w:w="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DC8" w:rsidRPr="00AC1EDA" w:rsidRDefault="00E73DC8" w:rsidP="00AB7502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 w:rsidR="00BF6034">
        <w:trPr>
          <w:jc w:val="center"/>
        </w:trPr>
        <w:tc>
          <w:tcPr>
            <w:tcW w:w="1097" w:type="dxa"/>
            <w:vAlign w:val="center"/>
          </w:tcPr>
          <w:p w:rsidR="00BF6034" w:rsidRDefault="00DB4E0B">
            <w:pPr>
              <w:jc w:val="center"/>
            </w:pPr>
            <w:r>
              <w:t>16</w:t>
            </w:r>
          </w:p>
        </w:tc>
        <w:tc>
          <w:tcPr>
            <w:tcW w:w="2222" w:type="dxa"/>
            <w:vAlign w:val="center"/>
          </w:tcPr>
          <w:p w:rsidR="00BF6034" w:rsidRDefault="00DB4E0B">
            <w:pPr>
              <w:jc w:val="center"/>
            </w:pPr>
            <w:r>
              <w:t>Brazil - CONSELHOS DE MEDICINA</w:t>
            </w:r>
          </w:p>
        </w:tc>
        <w:tc>
          <w:tcPr>
            <w:tcW w:w="1559" w:type="dxa"/>
            <w:vAlign w:val="center"/>
          </w:tcPr>
          <w:p w:rsidR="00BF6034" w:rsidRDefault="00BF6034">
            <w:pPr>
              <w:jc w:val="center"/>
            </w:pPr>
          </w:p>
        </w:tc>
        <w:tc>
          <w:tcPr>
            <w:tcW w:w="3309" w:type="dxa"/>
            <w:vAlign w:val="center"/>
          </w:tcPr>
          <w:p w:rsidR="00BF6034" w:rsidRDefault="00DB4E0B">
            <w:pPr>
              <w:jc w:val="center"/>
            </w:pPr>
            <w:r>
              <w:t>http://portal.cfm.org.br/index.php?option=com_medicos&amp;Itemid=59</w:t>
            </w:r>
          </w:p>
        </w:tc>
        <w:tc>
          <w:tcPr>
            <w:tcW w:w="1389" w:type="dxa"/>
            <w:vAlign w:val="center"/>
          </w:tcPr>
          <w:p w:rsidR="00BF6034" w:rsidRDefault="00DB4E0B">
            <w:pPr>
              <w:jc w:val="center"/>
            </w:pPr>
            <w:r>
              <w:t>No</w:t>
            </w:r>
          </w:p>
        </w:tc>
      </w:tr>
    </w:tbl>
    <w:p w:rsidR="00E73DC8" w:rsidRPr="005E57F6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RDefault="00E73DC8" w:rsidP="000E018D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RDefault="00321A77" w:rsidP="000E018D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="00321A77" w:rsidRPr="00AC1EDA" w:rsidRDefault="00321A77" w:rsidP="000E018D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="004E725B" w:rsidRPr="00AC1EDA" w:rsidTr="008F209E">
        <w:trPr>
          <w:trHeight w:val="432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38E" w:rsidRDefault="0074438E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="004E725B" w:rsidRPr="00AC1EDA" w:rsidRDefault="00D9157D" w:rsidP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5A1198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725B" w:rsidRPr="00AC1EDA" w:rsidRDefault="004E725B" w:rsidP="000E018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  <w:tr w:rsidR="00BF6034">
        <w:tc>
          <w:tcPr>
            <w:tcW w:w="0" w:type="auto"/>
            <w:vAlign w:val="center"/>
          </w:tcPr>
          <w:p w:rsidR="00BF6034" w:rsidRDefault="00BF6034">
            <w:pPr>
              <w:jc w:val="center"/>
            </w:pPr>
          </w:p>
        </w:tc>
        <w:tc>
          <w:tcPr>
            <w:tcW w:w="0" w:type="auto"/>
            <w:vAlign w:val="center"/>
          </w:tcPr>
          <w:p w:rsidR="00BF6034" w:rsidRDefault="00BF6034">
            <w:pPr>
              <w:jc w:val="center"/>
            </w:pPr>
          </w:p>
        </w:tc>
        <w:tc>
          <w:tcPr>
            <w:tcW w:w="0" w:type="auto"/>
            <w:vAlign w:val="center"/>
          </w:tcPr>
          <w:p w:rsidR="00BF6034" w:rsidRDefault="00BF6034">
            <w:pPr>
              <w:jc w:val="center"/>
            </w:pPr>
          </w:p>
        </w:tc>
        <w:tc>
          <w:tcPr>
            <w:tcW w:w="0" w:type="auto"/>
            <w:vAlign w:val="center"/>
          </w:tcPr>
          <w:p w:rsidR="00BF6034" w:rsidRDefault="00DB4E0B">
            <w:pPr>
              <w:jc w:val="center"/>
            </w:pPr>
            <w:r>
              <w:t>No Findings</w:t>
            </w:r>
          </w:p>
        </w:tc>
      </w:tr>
    </w:tbl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RDefault="004543D5" w:rsidP="0017440C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17440C" w:rsidRPr="00AC1EDA" w:rsidRDefault="0017440C" w:rsidP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="001C11C8" w:rsidRPr="00AF1A45" w:rsidRDefault="00833374" w:rsidP="00D41F5E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lastRenderedPageBreak/>
              <w:t>Printed Name:</w:t>
            </w:r>
            <w:r w:rsidR="00D41F5E">
              <w:rPr>
                <w:rFonts w:cs="Arial"/>
                <w:b/>
                <w:color w:val="auto"/>
              </w:rPr>
              <w:t xml:space="preserve"> </w:t>
            </w:r>
            <w:r w:rsidR="00D41F5E">
              <w:t>Name of Research Associate</w:t>
            </w:r>
            <w:bookmarkStart w:id="0" w:name="_GoBack"/>
            <w:bookmarkEnd w:id="0"/>
          </w:p>
        </w:tc>
        <w:tc>
          <w:tcPr>
            <w:tcW w:w="4678" w:type="dxa"/>
          </w:tcPr>
          <w:p w:rsidR="001C11C8" w:rsidRDefault="005A1198" w:rsidP="00D41F5E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3757F7">
              <w:rPr>
                <w:rFonts w:cs="Arial"/>
                <w:b/>
                <w:color w:val="auto"/>
              </w:rPr>
              <w:t>:</w:t>
            </w:r>
            <w:r>
              <w:t xml:space="preserve">14 </w:t>
            </w:r>
            <w:r w:rsidR="00D41F5E">
              <w:t xml:space="preserve">Apr </w:t>
            </w:r>
            <w:r>
              <w:t xml:space="preserve"> 2018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RDefault="00833374" w:rsidP="005A1198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RDefault="004A3DEC" w:rsidP="007D7203">
      <w:pPr>
        <w:tabs>
          <w:tab w:val="left" w:pos="7980"/>
        </w:tabs>
      </w:pPr>
    </w:p>
    <w:sectPr w:rsidR="004A3DEC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9F2" w:rsidRDefault="009239F2">
      <w:r>
        <w:separator/>
      </w:r>
    </w:p>
  </w:endnote>
  <w:endnote w:type="continuationSeparator" w:id="0">
    <w:p w:rsidR="009239F2" w:rsidRDefault="0092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C12251" w:rsidP="00755BBB">
          <w:pPr>
            <w:pStyle w:val="Footer"/>
            <w:widowControl/>
            <w:tabs>
              <w:tab w:val="left" w:pos="720"/>
            </w:tabs>
            <w:rPr>
              <w:bCs/>
            </w:rPr>
          </w:pPr>
          <w:r w:rsidRPr="00C12251">
            <w:rPr>
              <w:bCs/>
              <w:position w:val="-6"/>
            </w:rPr>
            <w:t>SST002-SOP-F01/Version 2.0/Effective: 01 December 2017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D41F5E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D41F5E">
            <w:rPr>
              <w:noProof/>
            </w:rPr>
            <w:t>3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9F2" w:rsidRDefault="009239F2">
      <w:r>
        <w:separator/>
      </w:r>
    </w:p>
  </w:footnote>
  <w:footnote w:type="continuationSeparator" w:id="0">
    <w:p w:rsidR="009239F2" w:rsidRDefault="009239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2A1A"/>
    <w:rsid w:val="003746C0"/>
    <w:rsid w:val="0037482E"/>
    <w:rsid w:val="003757F7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03E1"/>
    <w:rsid w:val="005C2149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22C6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C12EF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4BA1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9F2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16DE4"/>
    <w:rsid w:val="00B2151B"/>
    <w:rsid w:val="00B50C81"/>
    <w:rsid w:val="00B53841"/>
    <w:rsid w:val="00B54657"/>
    <w:rsid w:val="00B817A9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BF6034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24476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C624D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1F5E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4E0B"/>
    <w:rsid w:val="00DB64FA"/>
    <w:rsid w:val="00DC0496"/>
    <w:rsid w:val="00DC628C"/>
    <w:rsid w:val="00DD466C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69808-8E0B-4A5E-AA08-0284813F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106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3198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Patrick Taur</cp:lastModifiedBy>
  <cp:revision>43</cp:revision>
  <cp:lastPrinted>2013-07-23T14:09:00Z</cp:lastPrinted>
  <dcterms:created xsi:type="dcterms:W3CDTF">2017-02-20T12:02:00Z</dcterms:created>
  <dcterms:modified xsi:type="dcterms:W3CDTF">2018-02-14T05:53:00Z</dcterms:modified>
</cp:coreProperties>
</file>