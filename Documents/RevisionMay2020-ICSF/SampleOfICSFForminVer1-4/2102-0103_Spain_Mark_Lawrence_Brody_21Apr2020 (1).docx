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Pr="00AC1EDA" w:rsidR="002B5BB4" w:rsidRDefault="002B5BB4">
      <w:pPr>
        <w:jc w:val="center"/>
        <w:rPr>
          <w:rFonts w:cs="Arial"/>
          <w:b/>
          <w:bCs/>
        </w:rPr>
      </w:pPr>
      <w:r w:rsidRPr="00AC1EDA">
        <w:rPr>
          <w:rFonts w:cs="Arial"/>
          <w:b/>
          <w:bCs/>
        </w:rPr>
        <w:t>INVESTIGATOR COMPLIANCE SEARCH FORM</w:t>
      </w:r>
    </w:p>
    <w:tbl>
      <w:tblPr>
        <w:tblW w:w="500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1948"/>
        <w:gridCol w:w="2413"/>
        <w:gridCol w:w="1842"/>
        <w:gridCol w:w="3373"/>
      </w:tblGrid>
      <w:tr w:rsidRPr="00AC1EDA" w:rsidR="006C12EF" w:rsidTr="00C24476">
        <w:trPr>
          <w:trHeight w:val="432"/>
        </w:trPr>
        <w:tc>
          <w:tcPr>
            <w:tcW w:w="101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970BBD" w:rsidR="006C12EF" w:rsidP="0007247D" w:rsidRDefault="006C12EF">
            <w:pPr>
              <w:widowControl/>
              <w:overflowPunct/>
              <w:autoSpaceDE/>
              <w:adjustRightInd/>
              <w:spacing w:after="0"/>
              <w:jc w:val="left"/>
              <w:rPr>
                <w:rFonts w:cs="Arial"/>
                <w:b/>
                <w:color w:val="auto"/>
              </w:rPr>
            </w:pPr>
            <w:r w:rsidRPr="00970BBD">
              <w:rPr>
                <w:rFonts w:cs="Arial"/>
                <w:b/>
                <w:color w:val="auto"/>
              </w:rPr>
              <w:t>ICON Project Number:</w:t>
            </w:r>
          </w:p>
        </w:tc>
        <w:tc>
          <w:tcPr>
            <w:tcW w:w="1260" w:type="pc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AC1EDA" w:rsidR="006C12EF" w:rsidP="00C24476" w:rsidRDefault="006C12EF">
            <w:pPr>
              <w:widowControl/>
              <w:overflowPunct/>
              <w:autoSpaceDE/>
              <w:adjustRightInd/>
              <w:spacing w:after="0"/>
              <w:jc w:val="left"/>
              <w:rPr>
                <w:rFonts w:cs="Arial"/>
                <w:b/>
              </w:rPr>
            </w:pPr>
            <w:r>
              <w:t>2102/0103</w:t>
            </w:r>
          </w:p>
        </w:tc>
        <w:tc>
          <w:tcPr>
            <w:tcW w:w="962" w:type="pc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:rsidRPr="00AC1EDA" w:rsidR="006C12EF" w:rsidP="0007247D" w:rsidRDefault="006C12EF">
            <w:pPr>
              <w:widowControl/>
              <w:overflowPunct/>
              <w:autoSpaceDE/>
              <w:adjustRightInd/>
              <w:spacing w:after="0"/>
              <w:jc w:val="left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Sponsor Protocol No.:</w:t>
            </w:r>
          </w:p>
        </w:tc>
        <w:tc>
          <w:tcPr>
            <w:tcW w:w="1761" w:type="pc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:rsidRPr="00AC1EDA" w:rsidR="006C12EF" w:rsidP="00C24476" w:rsidRDefault="006C12EF">
            <w:pPr>
              <w:widowControl/>
              <w:overflowPunct/>
              <w:autoSpaceDE/>
              <w:adjustRightInd/>
              <w:spacing w:after="0"/>
              <w:jc w:val="left"/>
              <w:rPr>
                <w:rFonts w:cs="Arial"/>
                <w:b/>
              </w:rPr>
            </w:pPr>
            <w:r>
              <w:t>IgPro10_2001</w:t>
            </w:r>
          </w:p>
        </w:tc>
      </w:tr>
      <w:tr w:rsidRPr="00AC1EDA" w:rsidR="006C12EF" w:rsidTr="006C12EF">
        <w:trPr>
          <w:trHeight w:val="432"/>
        </w:trPr>
        <w:tc>
          <w:tcPr>
            <w:tcW w:w="101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970BBD" w:rsidR="006C12EF" w:rsidP="0007247D" w:rsidRDefault="006C12EF">
            <w:pPr>
              <w:widowControl/>
              <w:overflowPunct/>
              <w:autoSpaceDE/>
              <w:adjustRightInd/>
              <w:spacing w:after="0"/>
              <w:jc w:val="left"/>
              <w:rPr>
                <w:rFonts w:cs="Arial"/>
                <w:b/>
                <w:color w:val="auto"/>
              </w:rPr>
            </w:pPr>
            <w:r>
              <w:rPr>
                <w:rFonts w:cs="Arial"/>
                <w:b/>
              </w:rPr>
              <w:t>Institute Name:</w:t>
            </w:r>
          </w:p>
        </w:tc>
        <w:tc>
          <w:tcPr>
            <w:tcW w:w="1260" w:type="pct"/>
            <w:tcBorders>
              <w:left w:val="single" w:color="auto" w:sz="4" w:space="0"/>
              <w:right w:val="single" w:color="auto" w:sz="4" w:space="0"/>
            </w:tcBorders>
          </w:tcPr>
          <w:p w:rsidRPr="00DC628C" w:rsidR="006C12EF" w:rsidP="0007247D" w:rsidRDefault="00DC628C">
            <w:pPr>
              <w:widowControl/>
              <w:overflowPunct/>
              <w:autoSpaceDE/>
              <w:adjustRightInd/>
              <w:spacing w:after="0"/>
              <w:jc w:val="left"/>
              <w:rPr>
                <w:rFonts w:cs="Arial"/>
              </w:rPr>
            </w:pPr>
            <w:r>
              <w:rPr>
                <w:rFonts w:cs="Arial"/>
              </w:rPr>
              <w:t>Complejo Hospitalario Universitario A Coruña</w:t>
            </w:r>
          </w:p>
        </w:tc>
        <w:tc>
          <w:tcPr>
            <w:tcW w:w="962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:rsidRPr="00AC1EDA" w:rsidR="006C12EF" w:rsidP="0007247D" w:rsidRDefault="006C12EF">
            <w:pPr>
              <w:widowControl/>
              <w:overflowPunct/>
              <w:autoSpaceDE/>
              <w:adjustRightInd/>
              <w:spacing w:after="0"/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Address:</w:t>
            </w:r>
          </w:p>
        </w:tc>
        <w:tc>
          <w:tcPr>
            <w:tcW w:w="1761" w:type="pct"/>
            <w:tcBorders>
              <w:left w:val="single" w:color="auto" w:sz="4" w:space="0"/>
              <w:right w:val="single" w:color="auto" w:sz="4" w:space="0"/>
            </w:tcBorders>
          </w:tcPr>
          <w:p w:rsidRPr="00DC628C" w:rsidR="006C12EF" w:rsidP="0007247D" w:rsidRDefault="00DC628C">
            <w:pPr>
              <w:widowControl/>
              <w:overflowPunct/>
              <w:autoSpaceDE/>
              <w:adjustRightInd/>
              <w:spacing w:after="0"/>
              <w:jc w:val="left"/>
              <w:rPr>
                <w:rFonts w:cs="Arial"/>
              </w:rPr>
            </w:pPr>
            <w:r>
              <w:rPr>
                <w:rFonts w:cs="Arial"/>
              </w:rPr>
              <w:t>c/ Xubias de Arriba, 84 A Coruña 15006 Spain</w:t>
            </w:r>
          </w:p>
        </w:tc>
      </w:tr>
    </w:tbl>
    <w:p w:rsidR="009066DC" w:rsidP="00F133E5" w:rsidRDefault="009066DC">
      <w:pPr>
        <w:spacing w:before="120"/>
        <w:rPr>
          <w:rFonts w:cs="Arial"/>
          <w:b/>
        </w:rPr>
      </w:pPr>
    </w:p>
    <w:p w:rsidR="00430E59" w:rsidP="00F133E5" w:rsidRDefault="00430E59">
      <w:pPr>
        <w:spacing w:before="120"/>
        <w:rPr>
          <w:rFonts w:cs="Arial"/>
          <w:b/>
        </w:rPr>
      </w:pPr>
      <w:r>
        <w:rPr>
          <w:rFonts w:cs="Arial"/>
          <w:b/>
        </w:rPr>
        <w:t>Investigators: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668"/>
        <w:gridCol w:w="2976"/>
        <w:gridCol w:w="1560"/>
        <w:gridCol w:w="3372"/>
      </w:tblGrid>
      <w:tr w:rsidR="009066DC" w:rsidTr="00F81D95">
        <w:tc>
          <w:tcPr>
            <w:tcW w:w="1668" w:type="dxa"/>
          </w:tcPr>
          <w:p w:rsidR="009066DC" w:rsidP="009066DC" w:rsidRDefault="00F81D95">
            <w:pPr>
              <w:spacing w:before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  <w:color w:val="auto"/>
              </w:rPr>
              <w:t>ROLE</w:t>
            </w:r>
          </w:p>
        </w:tc>
        <w:tc>
          <w:tcPr>
            <w:tcW w:w="2976" w:type="dxa"/>
          </w:tcPr>
          <w:p w:rsidR="009066DC" w:rsidP="009066DC" w:rsidRDefault="00F81D95">
            <w:pPr>
              <w:spacing w:before="120"/>
              <w:jc w:val="center"/>
              <w:rPr>
                <w:rFonts w:cs="Arial"/>
                <w:b/>
                <w:color w:val="auto"/>
              </w:rPr>
            </w:pPr>
            <w:r>
              <w:rPr>
                <w:rFonts w:cs="Arial"/>
                <w:b/>
                <w:color w:val="auto"/>
              </w:rPr>
              <w:t>INVESTIGATOR NAME</w:t>
            </w:r>
          </w:p>
          <w:p w:rsidR="00F81D95" w:rsidP="009066DC" w:rsidRDefault="00F81D95">
            <w:pPr>
              <w:spacing w:before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  <w:color w:val="auto"/>
              </w:rPr>
              <w:t>(As per 1572/Info received)</w:t>
            </w:r>
          </w:p>
        </w:tc>
        <w:tc>
          <w:tcPr>
            <w:tcW w:w="1560" w:type="dxa"/>
          </w:tcPr>
          <w:p w:rsidR="009066DC" w:rsidP="005A1198" w:rsidRDefault="00F81D95">
            <w:pPr>
              <w:spacing w:before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  <w:color w:val="auto"/>
              </w:rPr>
              <w:t>M</w:t>
            </w:r>
            <w:r w:rsidR="005A1198">
              <w:rPr>
                <w:rFonts w:cs="Arial"/>
                <w:b/>
                <w:color w:val="auto"/>
              </w:rPr>
              <w:t xml:space="preserve">edical </w:t>
            </w:r>
            <w:r>
              <w:rPr>
                <w:rFonts w:cs="Arial"/>
                <w:b/>
                <w:color w:val="auto"/>
              </w:rPr>
              <w:t>L</w:t>
            </w:r>
            <w:r w:rsidR="005A1198">
              <w:rPr>
                <w:rFonts w:cs="Arial"/>
                <w:b/>
                <w:color w:val="auto"/>
              </w:rPr>
              <w:t>icense</w:t>
            </w:r>
            <w:r>
              <w:rPr>
                <w:rFonts w:cs="Arial"/>
                <w:b/>
                <w:color w:val="auto"/>
              </w:rPr>
              <w:t xml:space="preserve"> N</w:t>
            </w:r>
            <w:r w:rsidR="005A1198">
              <w:rPr>
                <w:rFonts w:cs="Arial"/>
                <w:b/>
                <w:color w:val="auto"/>
              </w:rPr>
              <w:t>umber</w:t>
            </w:r>
            <w:r>
              <w:rPr>
                <w:rFonts w:cs="Arial"/>
                <w:b/>
                <w:color w:val="auto"/>
              </w:rPr>
              <w:t xml:space="preserve"> </w:t>
            </w:r>
          </w:p>
        </w:tc>
        <w:tc>
          <w:tcPr>
            <w:tcW w:w="3372" w:type="dxa"/>
          </w:tcPr>
          <w:p w:rsidR="009066DC" w:rsidP="009066DC" w:rsidRDefault="00F81D95">
            <w:pPr>
              <w:spacing w:before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INVESTIGATOR NAME</w:t>
            </w:r>
          </w:p>
          <w:p w:rsidR="00F81D95" w:rsidP="009066DC" w:rsidRDefault="00F81D95">
            <w:pPr>
              <w:spacing w:before="12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(All Combination Searched)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>PI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Mark-L - Brody MD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151509475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Mark Lawrence Brody</w:t>
            </w:r>
          </w:p>
        </w:tc>
      </w:tr>
    </w:tbl>
    <w:p w:rsidR="004543D5" w:rsidP="00F133E5" w:rsidRDefault="004543D5">
      <w:pPr>
        <w:spacing w:before="120"/>
        <w:rPr>
          <w:rFonts w:cs="Arial"/>
          <w:b/>
        </w:rPr>
      </w:pPr>
    </w:p>
    <w:p w:rsidRPr="00AC1EDA" w:rsidR="008C3C1F" w:rsidP="00F133E5" w:rsidRDefault="008C3C1F">
      <w:pPr>
        <w:spacing w:before="120"/>
        <w:rPr>
          <w:rFonts w:cs="Arial"/>
          <w:b/>
        </w:rPr>
      </w:pPr>
      <w:r>
        <w:rPr>
          <w:rFonts w:cs="Arial"/>
          <w:b/>
        </w:rPr>
        <w:t>R</w:t>
      </w:r>
      <w:r w:rsidRPr="00AC1EDA" w:rsidR="002B5BB4">
        <w:rPr>
          <w:rFonts w:cs="Arial"/>
          <w:b/>
        </w:rPr>
        <w:t xml:space="preserve">elevant sources of Investigator information, against which this </w:t>
      </w:r>
      <w:r w:rsidR="00E73DC8">
        <w:rPr>
          <w:rFonts w:cs="Arial"/>
          <w:b/>
        </w:rPr>
        <w:t>Investigator has been checked.</w:t>
      </w:r>
    </w:p>
    <w:tbl>
      <w:tblPr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1097"/>
        <w:gridCol w:w="2222"/>
        <w:gridCol w:w="1559"/>
        <w:gridCol w:w="3309"/>
        <w:gridCol w:w="1389"/>
      </w:tblGrid>
      <w:tr w:rsidRPr="00AC1EDA" w:rsidR="009B7F6B" w:rsidTr="00682E76">
        <w:trPr>
          <w:trHeight w:val="432"/>
          <w:jc w:val="center"/>
        </w:trPr>
        <w:tc>
          <w:tcPr>
            <w:tcW w:w="57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AC1EDA" w:rsidR="009B7F6B" w:rsidP="0090262B" w:rsidRDefault="009B7F6B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SOURCE #</w:t>
            </w:r>
          </w:p>
        </w:tc>
        <w:tc>
          <w:tcPr>
            <w:tcW w:w="11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AC1EDA" w:rsidR="009B7F6B" w:rsidP="0090262B" w:rsidRDefault="009B7F6B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SOURCE NAME</w:t>
            </w:r>
          </w:p>
        </w:tc>
        <w:tc>
          <w:tcPr>
            <w:tcW w:w="8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AC1EDA" w:rsidR="009B7F6B" w:rsidP="0090262B" w:rsidRDefault="009B7F6B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SOURCE DATE</w:t>
            </w:r>
          </w:p>
        </w:tc>
        <w:tc>
          <w:tcPr>
            <w:tcW w:w="172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AC1EDA" w:rsidR="009B7F6B" w:rsidP="0090262B" w:rsidRDefault="009B7F6B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WEBLINK</w:t>
            </w:r>
          </w:p>
        </w:tc>
        <w:tc>
          <w:tcPr>
            <w:tcW w:w="7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AC1EDA" w:rsidR="009B7F6B" w:rsidP="0090262B" w:rsidRDefault="009B7F6B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ISSUES IDENTIFIED</w:t>
            </w:r>
            <w:r w:rsidRPr="00AC1EDA">
              <w:rPr>
                <w:rFonts w:cs="Arial"/>
              </w:rPr>
              <w:t xml:space="preserve"> 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FDA Debarment List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21 Apr 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http://www.fda.gov/ora/compliance_ref/debar/default.htm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Yes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Clinical Investigator Inspection List (CLIL)(CDER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21 Apr 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http://www.accessdata.fda.gov/scripts/cder/cliil/index.cfm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Yes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FDA Warning Letters and Responses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21 Apr 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http://www.fda.gov/ICECI/EnforcementActions/WarningLetters/default.htm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Yes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Notice of Opportunity for Hearing (NOOH) – Proposal to Debar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21 Apr 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http://www.fda.gov/RegulatoryInformation/FOI/ElectronicReadingRoom/ucm143240.htm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Yes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Adequate Assurances List for Clinical Investigators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24 Apr 2014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http://www.fda.gov/ora/compliance_ref/bimo/asurlist.htm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No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Clinical Investigators – Disqualification Proceedings (FDA Disqualified/Restricted)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21 Apr 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http://www.accessdata.fda.gov/scripts/SDA/sdNavigation.cfm?sd=clinicalinvestigatorsdisqualificationproceedings&amp;previewMode=true&amp;displayAll=true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Yes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PHS Administrative Actions Listing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21 Apr 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https://ori.hhs.gov/ORI_PHS_alert.html?d=update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No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Clinical Investigator Inspection List (CBER)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21 Apr 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http://www.fda.gov/BiologicsBloodVaccines/GuidanceComplianceRegulatoryInformation/ComplianceActivities/ucm195364.htm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Yes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HHS/OIG/ EXCLUSIONS DATABASE SEARCH/ FRAUD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21 Apr 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https://oig.hhs.gov/exclusions/exclusions_list.asp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No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HHS/OIG Corporate Integrity Agreements/Watch List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11 Jul 2019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http://oig.hhs.gov/compliance/corporate-integrity-agreements/cia-documents.asp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No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SAM/SYSTEM FOR AWARD MANAGEMENT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15 Apr 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https://www.sam.gov/portal/public/SAM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No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LIST OF SPECIALLY DESIGNATED NATIONALS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21 Apr 2020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http://www.treasury.gov/resource-center/sanctions/SDN-List/Pages/default.aspx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No</w:t>
            </w:r>
          </w:p>
        </w:tc>
      </w:tr>
    </w:tbl>
    <w:p w:rsidR="00E73DC8" w:rsidP="000E018D" w:rsidRDefault="00E73DC8">
      <w:pPr>
        <w:keepLines w:val="0"/>
        <w:widowControl/>
        <w:overflowPunct/>
        <w:autoSpaceDE/>
        <w:autoSpaceDN/>
        <w:adjustRightInd/>
        <w:spacing w:after="0"/>
        <w:jc w:val="left"/>
        <w:rPr>
          <w:rFonts w:cs="Arial"/>
          <w:b/>
        </w:rPr>
      </w:pPr>
    </w:p>
    <w:p w:rsidR="004543D5" w:rsidP="000E018D" w:rsidRDefault="004543D5">
      <w:pPr>
        <w:keepLines w:val="0"/>
        <w:widowControl/>
        <w:overflowPunct/>
        <w:autoSpaceDE/>
        <w:autoSpaceDN/>
        <w:adjustRightInd/>
        <w:spacing w:after="0"/>
        <w:jc w:val="left"/>
        <w:rPr>
          <w:rFonts w:cs="Arial"/>
          <w:b/>
        </w:rPr>
      </w:pPr>
    </w:p>
    <w:p w:rsidR="00E73DC8" w:rsidP="000E018D" w:rsidRDefault="00321A77">
      <w:pPr>
        <w:keepLines w:val="0"/>
        <w:widowControl/>
        <w:overflowPunct/>
        <w:autoSpaceDE/>
        <w:autoSpaceDN/>
        <w:adjustRightInd/>
        <w:spacing w:after="0"/>
        <w:jc w:val="left"/>
        <w:rPr>
          <w:rFonts w:cs="Arial"/>
          <w:b/>
        </w:rPr>
      </w:pPr>
      <w:r w:rsidRPr="00321A77">
        <w:rPr>
          <w:rFonts w:cs="Arial"/>
          <w:b/>
        </w:rPr>
        <w:t>Please list all Sponsor / Country Specific checks, against which the review has been completed for the Investigator(s).</w:t>
      </w:r>
    </w:p>
    <w:p w:rsidR="00321A77" w:rsidP="000E018D" w:rsidRDefault="00321A77">
      <w:pPr>
        <w:keepLines w:val="0"/>
        <w:widowControl/>
        <w:overflowPunct/>
        <w:autoSpaceDE/>
        <w:autoSpaceDN/>
        <w:adjustRightInd/>
        <w:spacing w:after="0"/>
        <w:jc w:val="left"/>
        <w:rPr>
          <w:rFonts w:cs="Arial"/>
          <w:b/>
        </w:rPr>
      </w:pPr>
    </w:p>
    <w:tbl>
      <w:tblPr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1097"/>
        <w:gridCol w:w="2222"/>
        <w:gridCol w:w="1559"/>
        <w:gridCol w:w="3309"/>
        <w:gridCol w:w="1389"/>
      </w:tblGrid>
      <w:tr w:rsidRPr="00AC1EDA" w:rsidR="00E73DC8" w:rsidTr="00AB7502">
        <w:trPr>
          <w:trHeight w:val="432"/>
          <w:jc w:val="center"/>
        </w:trPr>
        <w:tc>
          <w:tcPr>
            <w:tcW w:w="57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AC1EDA" w:rsidR="00E73DC8" w:rsidP="00AB7502" w:rsidRDefault="00E73DC8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SOURCE #</w:t>
            </w:r>
          </w:p>
        </w:tc>
        <w:tc>
          <w:tcPr>
            <w:tcW w:w="116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AC1EDA" w:rsidR="00E73DC8" w:rsidP="00AB7502" w:rsidRDefault="00E73DC8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SOURCE NAME</w:t>
            </w:r>
          </w:p>
        </w:tc>
        <w:tc>
          <w:tcPr>
            <w:tcW w:w="81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AC1EDA" w:rsidR="00E73DC8" w:rsidP="00AB7502" w:rsidRDefault="00E73DC8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SOURCE DATE</w:t>
            </w:r>
          </w:p>
        </w:tc>
        <w:tc>
          <w:tcPr>
            <w:tcW w:w="172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AC1EDA" w:rsidR="00E73DC8" w:rsidP="00AB7502" w:rsidRDefault="00E73DC8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WEBLINK</w:t>
            </w:r>
          </w:p>
        </w:tc>
        <w:tc>
          <w:tcPr>
            <w:tcW w:w="7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AC1EDA" w:rsidR="00E73DC8" w:rsidP="00AB7502" w:rsidRDefault="00E73DC8">
            <w:pPr>
              <w:widowControl/>
              <w:overflowPunct/>
              <w:autoSpaceDE/>
              <w:adjustRightInd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ISSUES IDENTIFIED</w:t>
            </w:r>
            <w:r w:rsidRPr="00AC1EDA">
              <w:rPr>
                <w:rFonts w:cs="Arial"/>
              </w:rPr>
              <w:t xml:space="preserve"> 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>13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World Check (PI)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t>http://www.truthtechnologies.com/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No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>14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World Check (Institute)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t>http://www.truthtechnologies.com/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No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Icon Internal Flag Check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t>No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>16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Spain - ORGANIZACION MEDICA COLEGIAL DE ESPANA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/>
            </w:r>
          </w:p>
        </w:tc>
        <w:tc>
          <w:tcPr>
            <w:vAlign w:val="center"/>
          </w:tcPr>
          <w:p>
            <w:pPr>
              <w:jc w:val="center"/>
            </w:pPr>
            <w:r>
              <w:t>http://www.cgcom.es/consultapublicacolegiados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No</w:t>
            </w:r>
          </w:p>
        </w:tc>
      </w:tr>
    </w:tbl>
    <w:p w:rsidRPr="005E57F6" w:rsidR="00E73DC8" w:rsidP="000E018D" w:rsidRDefault="00E73DC8">
      <w:pPr>
        <w:keepLines w:val="0"/>
        <w:widowControl/>
        <w:overflowPunct/>
        <w:autoSpaceDE/>
        <w:autoSpaceDN/>
        <w:adjustRightInd/>
        <w:spacing w:after="0"/>
        <w:jc w:val="left"/>
        <w:rPr>
          <w:rFonts w:cs="Arial"/>
          <w:b/>
          <w:lang w:val="en-IN"/>
        </w:rPr>
      </w:pPr>
    </w:p>
    <w:p w:rsidR="00E73DC8" w:rsidP="000E018D" w:rsidRDefault="00E73DC8">
      <w:pPr>
        <w:keepLines w:val="0"/>
        <w:widowControl/>
        <w:overflowPunct/>
        <w:autoSpaceDE/>
        <w:autoSpaceDN/>
        <w:adjustRightInd/>
        <w:spacing w:after="0"/>
        <w:jc w:val="left"/>
        <w:rPr>
          <w:rFonts w:cs="Arial"/>
          <w:b/>
        </w:rPr>
      </w:pPr>
    </w:p>
    <w:p w:rsidR="0090302E" w:rsidP="000E018D" w:rsidRDefault="00321A77">
      <w:pPr>
        <w:spacing w:before="120" w:after="0"/>
        <w:rPr>
          <w:rFonts w:cs="Arial"/>
          <w:b/>
        </w:rPr>
      </w:pPr>
      <w:r w:rsidRPr="00321A77">
        <w:rPr>
          <w:rFonts w:cs="Arial"/>
          <w:b/>
        </w:rPr>
        <w:t>If issues are identified (Yes), plea</w:t>
      </w:r>
      <w:r>
        <w:rPr>
          <w:rFonts w:cs="Arial"/>
          <w:b/>
        </w:rPr>
        <w:t xml:space="preserve">se provide additional details. </w:t>
      </w:r>
      <w:r w:rsidRPr="00321A77">
        <w:rPr>
          <w:rFonts w:cs="Arial"/>
          <w:b/>
        </w:rPr>
        <w:t>Details may be printed and attached.</w:t>
      </w:r>
    </w:p>
    <w:p w:rsidRPr="00AC1EDA" w:rsidR="00321A77" w:rsidP="000E018D" w:rsidRDefault="00321A77">
      <w:pPr>
        <w:spacing w:before="120" w:after="0"/>
        <w:rPr>
          <w:rFonts w:cs="Arial"/>
          <w:b/>
        </w:rPr>
      </w:pPr>
    </w:p>
    <w:tbl>
      <w:tblPr>
        <w:tblW w:w="500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101"/>
        <w:gridCol w:w="2126"/>
        <w:gridCol w:w="1701"/>
        <w:gridCol w:w="4648"/>
      </w:tblGrid>
      <w:tr w:rsidRPr="00AC1EDA" w:rsidR="004E725B" w:rsidTr="008F209E">
        <w:trPr>
          <w:trHeight w:val="432"/>
        </w:trPr>
        <w:tc>
          <w:tcPr>
            <w:tcW w:w="57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AC1EDA" w:rsidR="004E725B" w:rsidP="000E018D" w:rsidRDefault="004E725B">
            <w:pPr>
              <w:widowControl/>
              <w:overflowPunct/>
              <w:autoSpaceDE/>
              <w:adjustRightInd/>
              <w:spacing w:after="0"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SOURCE #</w:t>
            </w:r>
          </w:p>
        </w:tc>
        <w:tc>
          <w:tcPr>
            <w:tcW w:w="111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74438E" w:rsidP="0074438E" w:rsidRDefault="0074438E">
            <w:pPr>
              <w:widowControl/>
              <w:overflowPunct/>
              <w:autoSpaceDE/>
              <w:adjustRightInd/>
              <w:spacing w:after="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INVESTIGATOR</w:t>
            </w:r>
            <w:r w:rsidR="00D9157D">
              <w:rPr>
                <w:rFonts w:cs="Arial"/>
                <w:b/>
              </w:rPr>
              <w:t>/</w:t>
            </w:r>
          </w:p>
          <w:p w:rsidRPr="00AC1EDA" w:rsidR="004E725B" w:rsidP="0074438E" w:rsidRDefault="00D9157D">
            <w:pPr>
              <w:widowControl/>
              <w:overflowPunct/>
              <w:autoSpaceDE/>
              <w:adjustRightInd/>
              <w:spacing w:after="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INSTITUTE NAME</w:t>
            </w:r>
          </w:p>
        </w:tc>
        <w:tc>
          <w:tcPr>
            <w:tcW w:w="88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AC1EDA" w:rsidR="004E725B" w:rsidP="000E018D" w:rsidRDefault="005A1198">
            <w:pPr>
              <w:widowControl/>
              <w:overflowPunct/>
              <w:autoSpaceDE/>
              <w:adjustRightInd/>
              <w:spacing w:after="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DATE OF INSPECTION</w:t>
            </w:r>
          </w:p>
        </w:tc>
        <w:tc>
          <w:tcPr>
            <w:tcW w:w="242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AC1EDA" w:rsidR="004E725B" w:rsidP="000E018D" w:rsidRDefault="004E725B">
            <w:pPr>
              <w:widowControl/>
              <w:overflowPunct/>
              <w:autoSpaceDE/>
              <w:adjustRightInd/>
              <w:spacing w:after="0"/>
              <w:jc w:val="center"/>
              <w:rPr>
                <w:rFonts w:cs="Arial"/>
                <w:b/>
              </w:rPr>
            </w:pPr>
            <w:r w:rsidRPr="00AC1EDA">
              <w:rPr>
                <w:rFonts w:cs="Arial"/>
                <w:b/>
              </w:rPr>
              <w:t>DESCRIPTION OF FINDINGS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Mark-L - Brody MD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10 Mar 2011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Mark-L - Brody MD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02 May 2012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Mark-L - Brody MD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27 Feb 2018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Mark-L - Brody MD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17 Dec 2010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Mark-L - Brody MD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01 Oct 2007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Mark-L - Brody MD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04 Dec 2012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/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Mark-L - Brody MD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09 Oct 1997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/>
            </w:r>
          </w:p>
        </w:tc>
      </w:tr>
    </w:tbl>
    <w:p w:rsidR="004543D5" w:rsidP="0017440C" w:rsidRDefault="004543D5">
      <w:pPr>
        <w:keepLines w:val="0"/>
        <w:widowControl/>
        <w:overflowPunct/>
        <w:autoSpaceDE/>
        <w:autoSpaceDN/>
        <w:adjustRightInd/>
        <w:spacing w:after="0"/>
        <w:jc w:val="left"/>
        <w:rPr>
          <w:rFonts w:cs="Arial"/>
          <w:b/>
        </w:rPr>
      </w:pPr>
    </w:p>
    <w:p w:rsidR="004543D5" w:rsidP="0017440C" w:rsidRDefault="004543D5">
      <w:pPr>
        <w:keepLines w:val="0"/>
        <w:widowControl/>
        <w:overflowPunct/>
        <w:autoSpaceDE/>
        <w:autoSpaceDN/>
        <w:adjustRightInd/>
        <w:spacing w:after="0"/>
        <w:jc w:val="left"/>
        <w:rPr>
          <w:rFonts w:cs="Arial"/>
          <w:b/>
        </w:rPr>
      </w:pPr>
    </w:p>
    <w:p w:rsidRPr="00AC1EDA" w:rsidR="0017440C" w:rsidP="0017440C" w:rsidRDefault="0017440C">
      <w:pPr>
        <w:spacing w:before="120"/>
        <w:rPr>
          <w:rFonts w:cs="Arial"/>
        </w:rPr>
      </w:pPr>
      <w:r w:rsidRPr="00AC1EDA">
        <w:rPr>
          <w:rFonts w:cs="Arial"/>
          <w:b/>
        </w:rPr>
        <w:t>Search Performed By:</w:t>
      </w:r>
    </w:p>
    <w:tbl>
      <w:tblPr>
        <w:tblStyle w:val="TableGrid"/>
        <w:tblW w:w="9606" w:type="dxa"/>
        <w:tblInd w:w="0" w:type="dxa"/>
        <w:tblLook w:val="04A0" w:firstRow="1" w:lastRow="0" w:firstColumn="1" w:lastColumn="0" w:noHBand="0" w:noVBand="1"/>
      </w:tblPr>
      <w:tblGrid>
        <w:gridCol w:w="4928"/>
        <w:gridCol w:w="4678"/>
      </w:tblGrid>
      <w:tr w:rsidR="001C11C8" w:rsidTr="00B12EF1">
        <w:trPr>
          <w:trHeight w:val="800"/>
        </w:trPr>
        <w:tc>
          <w:tcPr>
            <w:tcW w:w="4928" w:type="dxa"/>
          </w:tcPr>
          <w:p w:rsidRPr="00AF1A45" w:rsidR="001C11C8" w:rsidP="00394D6D" w:rsidRDefault="00833374">
            <w:pPr>
              <w:spacing w:before="120"/>
              <w:jc w:val="left"/>
              <w:rPr>
                <w:rFonts w:cs="Arial"/>
              </w:rPr>
            </w:pPr>
            <w:r>
              <w:rPr>
                <w:rFonts w:cs="Arial"/>
                <w:b/>
                <w:color w:val="auto"/>
              </w:rPr>
              <w:t>Printed Name:</w:t>
            </w:r>
            <w:r>
              <w:t>chavhan</w:t>
            </w:r>
          </w:p>
        </w:tc>
        <w:tc>
          <w:tcPr>
            <w:tcW w:w="4678" w:type="dxa"/>
          </w:tcPr>
          <w:p w:rsidR="001C11C8" w:rsidP="005A1198" w:rsidRDefault="005A1198">
            <w:pPr>
              <w:spacing w:before="120"/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  <w:color w:val="auto"/>
              </w:rPr>
              <w:t>Date</w:t>
            </w:r>
            <w:r w:rsidR="003757F7">
              <w:rPr>
                <w:rFonts w:cs="Arial"/>
                <w:b/>
                <w:color w:val="auto"/>
              </w:rPr>
              <w:t>:</w:t>
            </w:r>
            <w:bookmarkStart w:name="_GoBack" w:id="0"/>
            <w:bookmarkEnd w:id="0"/>
            <w:r>
              <w:t>21 Apr 2020</w:t>
            </w:r>
          </w:p>
        </w:tc>
      </w:tr>
      <w:tr w:rsidR="005A1198" w:rsidTr="00242379">
        <w:trPr>
          <w:trHeight w:val="1517"/>
        </w:trPr>
        <w:tc>
          <w:tcPr>
            <w:tcW w:w="9606" w:type="dxa"/>
            <w:gridSpan w:val="2"/>
          </w:tcPr>
          <w:p w:rsidR="005A1198" w:rsidP="005A1198" w:rsidRDefault="00833374">
            <w:pPr>
              <w:spacing w:before="120"/>
              <w:jc w:val="left"/>
              <w:rPr>
                <w:rFonts w:cs="Arial"/>
                <w:b/>
                <w:color w:val="auto"/>
              </w:rPr>
            </w:pPr>
            <w:r>
              <w:rPr>
                <w:rFonts w:cs="Arial"/>
                <w:b/>
                <w:color w:val="auto"/>
              </w:rPr>
              <w:t>Signature:</w:t>
            </w:r>
          </w:p>
        </w:tc>
      </w:tr>
    </w:tbl>
    <w:p w:rsidR="004A3DEC" w:rsidP="007D7203" w:rsidRDefault="004A3DEC">
      <w:pPr>
        <w:tabs>
          <w:tab w:val="left" w:pos="7980"/>
        </w:tabs>
      </w:pPr>
    </w:p>
    <w:sectPr w:rsidR="004A3DEC">
      <w:headerReference w:type="default" r:id="rId9"/>
      <w:footerReference w:type="default" r:id="rId10"/>
      <w:endnotePr>
        <w:numFmt w:val="decimal"/>
      </w:endnotePr>
      <w:type w:val="continuous"/>
      <w:pgSz w:w="12240" w:h="15840"/>
      <w:pgMar w:top="1987" w:right="1440" w:bottom="734" w:left="1440" w:header="864" w:footer="67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22C6" w:rsidRDefault="006222C6">
      <w:r>
        <w:separator/>
      </w:r>
    </w:p>
  </w:endnote>
  <w:endnote w:type="continuationSeparator" w:id="0">
    <w:p w:rsidR="006222C6" w:rsidRDefault="006222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(W1)">
    <w:altName w:val="Arial"/>
    <w:charset w:val="00"/>
    <w:family w:val="swiss"/>
    <w:pitch w:val="variable"/>
    <w:sig w:usb0="00000003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6" w:space="0" w:color="auto"/>
      </w:tblBorders>
      <w:tblLook w:val="0000" w:firstRow="0" w:lastRow="0" w:firstColumn="0" w:lastColumn="0" w:noHBand="0" w:noVBand="0"/>
    </w:tblPr>
    <w:tblGrid>
      <w:gridCol w:w="6217"/>
      <w:gridCol w:w="2030"/>
      <w:gridCol w:w="1329"/>
    </w:tblGrid>
    <w:tr w:rsidR="00E815D5" w:rsidTr="00B524D7">
      <w:trPr>
        <w:trHeight w:val="133"/>
      </w:trPr>
      <w:tc>
        <w:tcPr>
          <w:tcW w:w="3245" w:type="pct"/>
          <w:tcBorders>
            <w:top w:val="single" w:sz="6" w:space="0" w:color="auto"/>
            <w:left w:val="nil"/>
            <w:bottom w:val="nil"/>
            <w:right w:val="nil"/>
          </w:tcBorders>
        </w:tcPr>
        <w:p w:rsidR="00E815D5" w:rsidRDefault="00C12251" w:rsidP="00755BBB">
          <w:pPr>
            <w:pStyle w:val="Footer"/>
            <w:widowControl/>
            <w:tabs>
              <w:tab w:val="left" w:pos="720"/>
            </w:tabs>
            <w:rPr>
              <w:bCs/>
            </w:rPr>
          </w:pPr>
          <w:r w:rsidRPr="00C12251">
            <w:rPr>
              <w:bCs/>
              <w:position w:val="-6"/>
            </w:rPr>
            <w:t>SST002-SOP-F01/Version 2.0/Effective: 01 December 2017</w:t>
          </w:r>
        </w:p>
      </w:tc>
      <w:tc>
        <w:tcPr>
          <w:tcW w:w="1060" w:type="pct"/>
          <w:tcBorders>
            <w:top w:val="single" w:sz="6" w:space="0" w:color="auto"/>
            <w:left w:val="nil"/>
            <w:bottom w:val="nil"/>
            <w:right w:val="nil"/>
          </w:tcBorders>
        </w:tcPr>
        <w:p w:rsidR="00E815D5" w:rsidRDefault="00E815D5" w:rsidP="00B524D7">
          <w:pPr>
            <w:pStyle w:val="Footer"/>
            <w:widowControl/>
            <w:tabs>
              <w:tab w:val="left" w:pos="720"/>
            </w:tabs>
            <w:jc w:val="center"/>
          </w:pPr>
          <w:r>
            <w:t>(Ref. SST002-SOP)</w:t>
          </w:r>
        </w:p>
      </w:tc>
      <w:tc>
        <w:tcPr>
          <w:tcW w:w="694" w:type="pct"/>
          <w:tcBorders>
            <w:top w:val="single" w:sz="6" w:space="0" w:color="auto"/>
            <w:left w:val="nil"/>
            <w:bottom w:val="nil"/>
            <w:right w:val="nil"/>
          </w:tcBorders>
        </w:tcPr>
        <w:p w:rsidR="00E815D5" w:rsidRDefault="00E815D5" w:rsidP="00B524D7">
          <w:pPr>
            <w:pStyle w:val="Footer"/>
            <w:widowControl/>
            <w:tabs>
              <w:tab w:val="left" w:pos="720"/>
            </w:tabs>
            <w:jc w:val="right"/>
          </w:pPr>
          <w:r>
            <w:t xml:space="preserve">Page: </w:t>
          </w:r>
          <w:r>
            <w:fldChar w:fldCharType="begin"/>
          </w:r>
          <w:r>
            <w:instrText xml:space="preserve"> PAGE  \* Arabic  \* MERGEFORMAT </w:instrText>
          </w:r>
          <w:r>
            <w:fldChar w:fldCharType="separate"/>
          </w:r>
          <w:r w:rsidR="003757F7">
            <w:rPr>
              <w:noProof/>
            </w:rP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\# "0"  \* MERGEFORMAT </w:instrText>
          </w:r>
          <w:r>
            <w:fldChar w:fldCharType="separate"/>
          </w:r>
          <w:r w:rsidR="003757F7">
            <w:rPr>
              <w:noProof/>
            </w:rPr>
            <w:t>1</w:t>
          </w:r>
          <w:r>
            <w:fldChar w:fldCharType="end"/>
          </w:r>
        </w:p>
      </w:tc>
    </w:tr>
  </w:tbl>
  <w:p w:rsidR="0012657A" w:rsidRDefault="0012657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22C6" w:rsidRDefault="006222C6">
      <w:r>
        <w:separator/>
      </w:r>
    </w:p>
  </w:footnote>
  <w:footnote w:type="continuationSeparator" w:id="0">
    <w:p w:rsidR="006222C6" w:rsidRDefault="006222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657A" w:rsidRDefault="000E03EA">
    <w:pPr>
      <w:pStyle w:val="Header"/>
      <w:widowControl/>
      <w:jc w:val="right"/>
    </w:pPr>
    <w:r>
      <w:rPr>
        <w:noProof/>
        <w:lang w:val="en-IN" w:eastAsia="en-IN"/>
      </w:rPr>
      <w:drawing>
        <wp:inline distT="0" distB="0" distL="0" distR="0">
          <wp:extent cx="1552575" cy="422237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2956" cy="4250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1"/>
    <w:multiLevelType w:val="singleLevel"/>
    <w:tmpl w:val="2186725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>
    <w:nsid w:val="FFFFFF82"/>
    <w:multiLevelType w:val="singleLevel"/>
    <w:tmpl w:val="A432B70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>
    <w:nsid w:val="FFFFFF83"/>
    <w:multiLevelType w:val="singleLevel"/>
    <w:tmpl w:val="E482F1F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>
    <w:nsid w:val="FFFFFF89"/>
    <w:multiLevelType w:val="singleLevel"/>
    <w:tmpl w:val="CFE892B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230C4E05"/>
    <w:multiLevelType w:val="hybridMultilevel"/>
    <w:tmpl w:val="B866C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191ED6"/>
    <w:multiLevelType w:val="hybridMultilevel"/>
    <w:tmpl w:val="C73CDC08"/>
    <w:lvl w:ilvl="0" w:tplc="686E9E78">
      <w:start w:val="1"/>
      <w:numFmt w:val="decimal"/>
      <w:pStyle w:val="NumberedList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AFF0FED"/>
    <w:multiLevelType w:val="multilevel"/>
    <w:tmpl w:val="3E1E5A8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  <w:rPr>
        <w:b/>
        <w:i w:val="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440"/>
        </w:tabs>
        <w:ind w:left="1440" w:hanging="720"/>
      </w:pPr>
      <w:rPr>
        <w:rFonts w:ascii="Arial" w:hAnsi="Arial" w:cs="Times New Roman" w:hint="default"/>
        <w:b w:val="0"/>
        <w:i w:val="0"/>
        <w:sz w:val="2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2563"/>
        </w:tabs>
        <w:ind w:left="2563" w:hanging="720"/>
      </w:pPr>
    </w:lvl>
    <w:lvl w:ilvl="3">
      <w:start w:val="1"/>
      <w:numFmt w:val="decimal"/>
      <w:lvlText w:val="%1.%2.%3.%4."/>
      <w:lvlJc w:val="left"/>
      <w:pPr>
        <w:tabs>
          <w:tab w:val="num" w:pos="5649"/>
        </w:tabs>
        <w:ind w:left="5577" w:hanging="648"/>
      </w:pPr>
    </w:lvl>
    <w:lvl w:ilvl="4">
      <w:start w:val="1"/>
      <w:numFmt w:val="decimal"/>
      <w:lvlText w:val="%1.%2.%3.%4.%5."/>
      <w:lvlJc w:val="left"/>
      <w:pPr>
        <w:tabs>
          <w:tab w:val="num" w:pos="6369"/>
        </w:tabs>
        <w:ind w:left="6081" w:hanging="792"/>
      </w:pPr>
    </w:lvl>
    <w:lvl w:ilvl="5">
      <w:start w:val="1"/>
      <w:numFmt w:val="decimal"/>
      <w:lvlText w:val="%1.%2.%3.%4.%5.%6."/>
      <w:lvlJc w:val="left"/>
      <w:pPr>
        <w:tabs>
          <w:tab w:val="num" w:pos="6729"/>
        </w:tabs>
        <w:ind w:left="6585" w:hanging="936"/>
      </w:pPr>
    </w:lvl>
    <w:lvl w:ilvl="6">
      <w:start w:val="1"/>
      <w:numFmt w:val="decimal"/>
      <w:lvlText w:val="%1.%2.%3.%4.%5.%6.%7."/>
      <w:lvlJc w:val="left"/>
      <w:pPr>
        <w:tabs>
          <w:tab w:val="num" w:pos="7449"/>
        </w:tabs>
        <w:ind w:left="7089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7809"/>
        </w:tabs>
        <w:ind w:left="7593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8529"/>
        </w:tabs>
        <w:ind w:left="8169" w:hanging="1440"/>
      </w:pPr>
    </w:lvl>
  </w:abstractNum>
  <w:abstractNum w:abstractNumId="7">
    <w:nsid w:val="450060B7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8">
    <w:nsid w:val="57AA6E07"/>
    <w:multiLevelType w:val="hybridMultilevel"/>
    <w:tmpl w:val="A0D6E404"/>
    <w:lvl w:ilvl="0" w:tplc="09C41412">
      <w:start w:val="1"/>
      <w:numFmt w:val="upperRoman"/>
      <w:pStyle w:val="Attachment"/>
      <w:lvlText w:val="Attachment %1"/>
      <w:lvlJc w:val="center"/>
      <w:pPr>
        <w:tabs>
          <w:tab w:val="num" w:pos="144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63E2CDB"/>
    <w:multiLevelType w:val="hybridMultilevel"/>
    <w:tmpl w:val="2D5EC7C2"/>
    <w:lvl w:ilvl="0" w:tplc="B3B85178">
      <w:start w:val="1"/>
      <w:numFmt w:val="bullet"/>
      <w:pStyle w:val="ListBullet1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9858FD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9"/>
  </w:num>
  <w:num w:numId="11">
    <w:abstractNumId w:val="5"/>
  </w:num>
  <w:num w:numId="12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BB4"/>
    <w:rsid w:val="00002D2C"/>
    <w:rsid w:val="00023A71"/>
    <w:rsid w:val="00034458"/>
    <w:rsid w:val="00034CDE"/>
    <w:rsid w:val="0003523B"/>
    <w:rsid w:val="000470A8"/>
    <w:rsid w:val="00050966"/>
    <w:rsid w:val="000602BC"/>
    <w:rsid w:val="00060384"/>
    <w:rsid w:val="0007247D"/>
    <w:rsid w:val="00076EB4"/>
    <w:rsid w:val="00080B9A"/>
    <w:rsid w:val="0008273D"/>
    <w:rsid w:val="00090149"/>
    <w:rsid w:val="000A2845"/>
    <w:rsid w:val="000A4D09"/>
    <w:rsid w:val="000B2567"/>
    <w:rsid w:val="000B5C69"/>
    <w:rsid w:val="000C67B1"/>
    <w:rsid w:val="000C71C7"/>
    <w:rsid w:val="000D1207"/>
    <w:rsid w:val="000E018D"/>
    <w:rsid w:val="000E03EA"/>
    <w:rsid w:val="000F56B1"/>
    <w:rsid w:val="00106F05"/>
    <w:rsid w:val="00110872"/>
    <w:rsid w:val="00115593"/>
    <w:rsid w:val="00117D36"/>
    <w:rsid w:val="001233AA"/>
    <w:rsid w:val="00123BC4"/>
    <w:rsid w:val="00123C2B"/>
    <w:rsid w:val="00124895"/>
    <w:rsid w:val="0012657A"/>
    <w:rsid w:val="00131642"/>
    <w:rsid w:val="00131CCC"/>
    <w:rsid w:val="00133D21"/>
    <w:rsid w:val="001408AC"/>
    <w:rsid w:val="00146C3B"/>
    <w:rsid w:val="001513D0"/>
    <w:rsid w:val="00153E01"/>
    <w:rsid w:val="00163E65"/>
    <w:rsid w:val="00165FA6"/>
    <w:rsid w:val="0017440C"/>
    <w:rsid w:val="001844C3"/>
    <w:rsid w:val="00184DB0"/>
    <w:rsid w:val="001931F7"/>
    <w:rsid w:val="00196D4C"/>
    <w:rsid w:val="001A225B"/>
    <w:rsid w:val="001A693A"/>
    <w:rsid w:val="001C1153"/>
    <w:rsid w:val="001C11C8"/>
    <w:rsid w:val="001C572D"/>
    <w:rsid w:val="001D3B25"/>
    <w:rsid w:val="001E100D"/>
    <w:rsid w:val="0020224B"/>
    <w:rsid w:val="002032CD"/>
    <w:rsid w:val="00205884"/>
    <w:rsid w:val="00224670"/>
    <w:rsid w:val="00241906"/>
    <w:rsid w:val="00242379"/>
    <w:rsid w:val="002440EB"/>
    <w:rsid w:val="002505F2"/>
    <w:rsid w:val="00254D05"/>
    <w:rsid w:val="00256438"/>
    <w:rsid w:val="002730F0"/>
    <w:rsid w:val="00275344"/>
    <w:rsid w:val="00276526"/>
    <w:rsid w:val="002768BF"/>
    <w:rsid w:val="002852A9"/>
    <w:rsid w:val="002864F9"/>
    <w:rsid w:val="002900E2"/>
    <w:rsid w:val="00290CFC"/>
    <w:rsid w:val="002A3B80"/>
    <w:rsid w:val="002A5687"/>
    <w:rsid w:val="002A7118"/>
    <w:rsid w:val="002B4755"/>
    <w:rsid w:val="002B5BB4"/>
    <w:rsid w:val="002B66BA"/>
    <w:rsid w:val="002D29F4"/>
    <w:rsid w:val="002D3243"/>
    <w:rsid w:val="002D3E96"/>
    <w:rsid w:val="002D6927"/>
    <w:rsid w:val="002E2E47"/>
    <w:rsid w:val="002E37D6"/>
    <w:rsid w:val="002E51ED"/>
    <w:rsid w:val="00306B57"/>
    <w:rsid w:val="00307582"/>
    <w:rsid w:val="00313DBC"/>
    <w:rsid w:val="00320C74"/>
    <w:rsid w:val="00321A77"/>
    <w:rsid w:val="00321D41"/>
    <w:rsid w:val="0033124B"/>
    <w:rsid w:val="00335BD0"/>
    <w:rsid w:val="003439D8"/>
    <w:rsid w:val="00355CC6"/>
    <w:rsid w:val="0035621B"/>
    <w:rsid w:val="00362C6C"/>
    <w:rsid w:val="00367B50"/>
    <w:rsid w:val="003720CA"/>
    <w:rsid w:val="00372A1A"/>
    <w:rsid w:val="003746C0"/>
    <w:rsid w:val="0037482E"/>
    <w:rsid w:val="003757F7"/>
    <w:rsid w:val="00377D8A"/>
    <w:rsid w:val="00385DBF"/>
    <w:rsid w:val="00387E6D"/>
    <w:rsid w:val="00393322"/>
    <w:rsid w:val="003A306D"/>
    <w:rsid w:val="003B503A"/>
    <w:rsid w:val="003B57AB"/>
    <w:rsid w:val="003C0DA8"/>
    <w:rsid w:val="003C39D2"/>
    <w:rsid w:val="003C5D6C"/>
    <w:rsid w:val="003D12C9"/>
    <w:rsid w:val="003F1B96"/>
    <w:rsid w:val="003F3FAB"/>
    <w:rsid w:val="003F6F04"/>
    <w:rsid w:val="00401444"/>
    <w:rsid w:val="004063A8"/>
    <w:rsid w:val="0041240D"/>
    <w:rsid w:val="0042305B"/>
    <w:rsid w:val="00430E59"/>
    <w:rsid w:val="00431584"/>
    <w:rsid w:val="00441513"/>
    <w:rsid w:val="00447F5F"/>
    <w:rsid w:val="004538E8"/>
    <w:rsid w:val="004540CE"/>
    <w:rsid w:val="004543D5"/>
    <w:rsid w:val="00456058"/>
    <w:rsid w:val="004613AF"/>
    <w:rsid w:val="00461CC5"/>
    <w:rsid w:val="0046700F"/>
    <w:rsid w:val="00483303"/>
    <w:rsid w:val="00484BFF"/>
    <w:rsid w:val="004941DF"/>
    <w:rsid w:val="004967C8"/>
    <w:rsid w:val="004A3DEC"/>
    <w:rsid w:val="004B1543"/>
    <w:rsid w:val="004B1F03"/>
    <w:rsid w:val="004B5606"/>
    <w:rsid w:val="004B732C"/>
    <w:rsid w:val="004E0FE0"/>
    <w:rsid w:val="004E21F4"/>
    <w:rsid w:val="004E725B"/>
    <w:rsid w:val="004F1EA4"/>
    <w:rsid w:val="005024C4"/>
    <w:rsid w:val="005028E1"/>
    <w:rsid w:val="005066F4"/>
    <w:rsid w:val="00514342"/>
    <w:rsid w:val="00520620"/>
    <w:rsid w:val="00523D5F"/>
    <w:rsid w:val="0053155F"/>
    <w:rsid w:val="005348E0"/>
    <w:rsid w:val="00535E5C"/>
    <w:rsid w:val="0054453C"/>
    <w:rsid w:val="00545B4F"/>
    <w:rsid w:val="00550DD4"/>
    <w:rsid w:val="00552A77"/>
    <w:rsid w:val="0056361F"/>
    <w:rsid w:val="00564261"/>
    <w:rsid w:val="00564588"/>
    <w:rsid w:val="00570AEB"/>
    <w:rsid w:val="00571D1C"/>
    <w:rsid w:val="00592A02"/>
    <w:rsid w:val="005A1198"/>
    <w:rsid w:val="005A1844"/>
    <w:rsid w:val="005A684F"/>
    <w:rsid w:val="005B027B"/>
    <w:rsid w:val="005B28CC"/>
    <w:rsid w:val="005B3085"/>
    <w:rsid w:val="005B32BA"/>
    <w:rsid w:val="005C03E1"/>
    <w:rsid w:val="005C2149"/>
    <w:rsid w:val="005C4795"/>
    <w:rsid w:val="005C6053"/>
    <w:rsid w:val="005C65C9"/>
    <w:rsid w:val="005D0040"/>
    <w:rsid w:val="005E32AF"/>
    <w:rsid w:val="005E57F6"/>
    <w:rsid w:val="005E59C1"/>
    <w:rsid w:val="00602E8D"/>
    <w:rsid w:val="00603754"/>
    <w:rsid w:val="0060626D"/>
    <w:rsid w:val="00621A7B"/>
    <w:rsid w:val="006222C6"/>
    <w:rsid w:val="00627394"/>
    <w:rsid w:val="006357CB"/>
    <w:rsid w:val="006369A3"/>
    <w:rsid w:val="00645361"/>
    <w:rsid w:val="00651062"/>
    <w:rsid w:val="006576B5"/>
    <w:rsid w:val="00661962"/>
    <w:rsid w:val="00663369"/>
    <w:rsid w:val="00672925"/>
    <w:rsid w:val="00680878"/>
    <w:rsid w:val="00681B6F"/>
    <w:rsid w:val="00682E76"/>
    <w:rsid w:val="00683288"/>
    <w:rsid w:val="006900DF"/>
    <w:rsid w:val="00692F25"/>
    <w:rsid w:val="0069404A"/>
    <w:rsid w:val="0069430C"/>
    <w:rsid w:val="006B1853"/>
    <w:rsid w:val="006B3CFB"/>
    <w:rsid w:val="006B7522"/>
    <w:rsid w:val="006C12EF"/>
    <w:rsid w:val="006D1FF1"/>
    <w:rsid w:val="006D52A9"/>
    <w:rsid w:val="006F33D1"/>
    <w:rsid w:val="007008B9"/>
    <w:rsid w:val="00701E90"/>
    <w:rsid w:val="00704C59"/>
    <w:rsid w:val="0071534A"/>
    <w:rsid w:val="0071616C"/>
    <w:rsid w:val="00720035"/>
    <w:rsid w:val="007327B0"/>
    <w:rsid w:val="0073498B"/>
    <w:rsid w:val="00735156"/>
    <w:rsid w:val="00737250"/>
    <w:rsid w:val="00737649"/>
    <w:rsid w:val="0074438E"/>
    <w:rsid w:val="00746093"/>
    <w:rsid w:val="00746150"/>
    <w:rsid w:val="00755BBB"/>
    <w:rsid w:val="007570A8"/>
    <w:rsid w:val="00760FCC"/>
    <w:rsid w:val="00762A31"/>
    <w:rsid w:val="00764F7B"/>
    <w:rsid w:val="007667A5"/>
    <w:rsid w:val="007866FB"/>
    <w:rsid w:val="00790F1F"/>
    <w:rsid w:val="00792A34"/>
    <w:rsid w:val="00793C31"/>
    <w:rsid w:val="007968A4"/>
    <w:rsid w:val="007A56A2"/>
    <w:rsid w:val="007A73BF"/>
    <w:rsid w:val="007C2D10"/>
    <w:rsid w:val="007C4D9A"/>
    <w:rsid w:val="007C55E0"/>
    <w:rsid w:val="007D27E9"/>
    <w:rsid w:val="007D7203"/>
    <w:rsid w:val="007E00FE"/>
    <w:rsid w:val="007E25A8"/>
    <w:rsid w:val="007E42A4"/>
    <w:rsid w:val="007E54AA"/>
    <w:rsid w:val="007F6B23"/>
    <w:rsid w:val="00810EF5"/>
    <w:rsid w:val="00811025"/>
    <w:rsid w:val="00812159"/>
    <w:rsid w:val="00815452"/>
    <w:rsid w:val="00820A48"/>
    <w:rsid w:val="00827BBC"/>
    <w:rsid w:val="00827BF1"/>
    <w:rsid w:val="00832F4E"/>
    <w:rsid w:val="00833374"/>
    <w:rsid w:val="00842853"/>
    <w:rsid w:val="00842E07"/>
    <w:rsid w:val="00851B86"/>
    <w:rsid w:val="008568EB"/>
    <w:rsid w:val="008572EF"/>
    <w:rsid w:val="00857353"/>
    <w:rsid w:val="0086662C"/>
    <w:rsid w:val="008702EC"/>
    <w:rsid w:val="008728AD"/>
    <w:rsid w:val="008800ED"/>
    <w:rsid w:val="0088041E"/>
    <w:rsid w:val="0088151B"/>
    <w:rsid w:val="00884BA1"/>
    <w:rsid w:val="0088565C"/>
    <w:rsid w:val="008979AD"/>
    <w:rsid w:val="008C3C1F"/>
    <w:rsid w:val="008C458B"/>
    <w:rsid w:val="008D03AB"/>
    <w:rsid w:val="008D1C95"/>
    <w:rsid w:val="008E155D"/>
    <w:rsid w:val="008E35D0"/>
    <w:rsid w:val="008F209E"/>
    <w:rsid w:val="008F2CC6"/>
    <w:rsid w:val="0090262B"/>
    <w:rsid w:val="00902FAD"/>
    <w:rsid w:val="0090302E"/>
    <w:rsid w:val="009066DC"/>
    <w:rsid w:val="00916787"/>
    <w:rsid w:val="00923D24"/>
    <w:rsid w:val="009246E9"/>
    <w:rsid w:val="009265F7"/>
    <w:rsid w:val="009269E8"/>
    <w:rsid w:val="0092733D"/>
    <w:rsid w:val="00930002"/>
    <w:rsid w:val="00940DC8"/>
    <w:rsid w:val="00943760"/>
    <w:rsid w:val="00954B4B"/>
    <w:rsid w:val="00955E66"/>
    <w:rsid w:val="00956E13"/>
    <w:rsid w:val="00970772"/>
    <w:rsid w:val="00970BBD"/>
    <w:rsid w:val="00972F17"/>
    <w:rsid w:val="00981A80"/>
    <w:rsid w:val="00990057"/>
    <w:rsid w:val="009902C5"/>
    <w:rsid w:val="009917A4"/>
    <w:rsid w:val="00997C44"/>
    <w:rsid w:val="009A448E"/>
    <w:rsid w:val="009A72F2"/>
    <w:rsid w:val="009B438E"/>
    <w:rsid w:val="009B7F6B"/>
    <w:rsid w:val="009D1F32"/>
    <w:rsid w:val="009D7D6F"/>
    <w:rsid w:val="009E06DC"/>
    <w:rsid w:val="00A00138"/>
    <w:rsid w:val="00A003CF"/>
    <w:rsid w:val="00A0269A"/>
    <w:rsid w:val="00A11EC2"/>
    <w:rsid w:val="00A17D5C"/>
    <w:rsid w:val="00A27EE6"/>
    <w:rsid w:val="00A316DF"/>
    <w:rsid w:val="00A340FE"/>
    <w:rsid w:val="00A356C2"/>
    <w:rsid w:val="00A3574B"/>
    <w:rsid w:val="00A44BD3"/>
    <w:rsid w:val="00A57399"/>
    <w:rsid w:val="00A66BB8"/>
    <w:rsid w:val="00A71A4E"/>
    <w:rsid w:val="00A71D65"/>
    <w:rsid w:val="00A80764"/>
    <w:rsid w:val="00A81329"/>
    <w:rsid w:val="00A83074"/>
    <w:rsid w:val="00A83E5D"/>
    <w:rsid w:val="00AA13D5"/>
    <w:rsid w:val="00AA2EDB"/>
    <w:rsid w:val="00AA3AD0"/>
    <w:rsid w:val="00AA4BAE"/>
    <w:rsid w:val="00AA50F7"/>
    <w:rsid w:val="00AA6B91"/>
    <w:rsid w:val="00AA75C8"/>
    <w:rsid w:val="00AB0B23"/>
    <w:rsid w:val="00AB1738"/>
    <w:rsid w:val="00AC1EDA"/>
    <w:rsid w:val="00AD64F1"/>
    <w:rsid w:val="00AE7226"/>
    <w:rsid w:val="00AF1A45"/>
    <w:rsid w:val="00AF5A0B"/>
    <w:rsid w:val="00AF6C75"/>
    <w:rsid w:val="00B11072"/>
    <w:rsid w:val="00B11F51"/>
    <w:rsid w:val="00B12EF1"/>
    <w:rsid w:val="00B16DE4"/>
    <w:rsid w:val="00B2151B"/>
    <w:rsid w:val="00B50C81"/>
    <w:rsid w:val="00B53841"/>
    <w:rsid w:val="00B54657"/>
    <w:rsid w:val="00B83815"/>
    <w:rsid w:val="00B94D21"/>
    <w:rsid w:val="00B960B0"/>
    <w:rsid w:val="00BA5F9A"/>
    <w:rsid w:val="00BA7823"/>
    <w:rsid w:val="00BB6C7A"/>
    <w:rsid w:val="00BD0242"/>
    <w:rsid w:val="00BD3510"/>
    <w:rsid w:val="00BD5B4E"/>
    <w:rsid w:val="00BD6A29"/>
    <w:rsid w:val="00BD7058"/>
    <w:rsid w:val="00BE72A1"/>
    <w:rsid w:val="00BF48AE"/>
    <w:rsid w:val="00C023C8"/>
    <w:rsid w:val="00C07638"/>
    <w:rsid w:val="00C1172C"/>
    <w:rsid w:val="00C11DC6"/>
    <w:rsid w:val="00C12251"/>
    <w:rsid w:val="00C1307A"/>
    <w:rsid w:val="00C21FFF"/>
    <w:rsid w:val="00C23091"/>
    <w:rsid w:val="00C23D73"/>
    <w:rsid w:val="00C24476"/>
    <w:rsid w:val="00C46402"/>
    <w:rsid w:val="00C4686F"/>
    <w:rsid w:val="00C47406"/>
    <w:rsid w:val="00C51BA1"/>
    <w:rsid w:val="00C6162B"/>
    <w:rsid w:val="00C67A08"/>
    <w:rsid w:val="00C67CC5"/>
    <w:rsid w:val="00C705F1"/>
    <w:rsid w:val="00C77786"/>
    <w:rsid w:val="00C80E2D"/>
    <w:rsid w:val="00C93592"/>
    <w:rsid w:val="00CB7384"/>
    <w:rsid w:val="00CC2253"/>
    <w:rsid w:val="00CC624D"/>
    <w:rsid w:val="00CD1E98"/>
    <w:rsid w:val="00CD21D1"/>
    <w:rsid w:val="00CD361E"/>
    <w:rsid w:val="00CD5475"/>
    <w:rsid w:val="00CE7D0B"/>
    <w:rsid w:val="00D0754A"/>
    <w:rsid w:val="00D078E5"/>
    <w:rsid w:val="00D130B0"/>
    <w:rsid w:val="00D1364C"/>
    <w:rsid w:val="00D243D6"/>
    <w:rsid w:val="00D27A14"/>
    <w:rsid w:val="00D33CFA"/>
    <w:rsid w:val="00D4674F"/>
    <w:rsid w:val="00D51048"/>
    <w:rsid w:val="00D52704"/>
    <w:rsid w:val="00D529EB"/>
    <w:rsid w:val="00D53180"/>
    <w:rsid w:val="00D5472B"/>
    <w:rsid w:val="00D5646B"/>
    <w:rsid w:val="00D56ED2"/>
    <w:rsid w:val="00D634EE"/>
    <w:rsid w:val="00D70903"/>
    <w:rsid w:val="00D70D5C"/>
    <w:rsid w:val="00D73DEE"/>
    <w:rsid w:val="00D77E8D"/>
    <w:rsid w:val="00D844EA"/>
    <w:rsid w:val="00D84AC0"/>
    <w:rsid w:val="00D9157D"/>
    <w:rsid w:val="00D9245F"/>
    <w:rsid w:val="00D92AF7"/>
    <w:rsid w:val="00D963A2"/>
    <w:rsid w:val="00D96681"/>
    <w:rsid w:val="00D96881"/>
    <w:rsid w:val="00D97982"/>
    <w:rsid w:val="00D97EEB"/>
    <w:rsid w:val="00DA070B"/>
    <w:rsid w:val="00DA353D"/>
    <w:rsid w:val="00DA381A"/>
    <w:rsid w:val="00DB332B"/>
    <w:rsid w:val="00DB64FA"/>
    <w:rsid w:val="00DC0496"/>
    <w:rsid w:val="00DC628C"/>
    <w:rsid w:val="00DD466C"/>
    <w:rsid w:val="00DD4DDE"/>
    <w:rsid w:val="00DD6341"/>
    <w:rsid w:val="00DD78E7"/>
    <w:rsid w:val="00DE35BC"/>
    <w:rsid w:val="00DE3836"/>
    <w:rsid w:val="00DE3CE9"/>
    <w:rsid w:val="00DF0A32"/>
    <w:rsid w:val="00DF1A46"/>
    <w:rsid w:val="00DF30D5"/>
    <w:rsid w:val="00DF4EAB"/>
    <w:rsid w:val="00DF6969"/>
    <w:rsid w:val="00E009E1"/>
    <w:rsid w:val="00E0557F"/>
    <w:rsid w:val="00E079B9"/>
    <w:rsid w:val="00E07F84"/>
    <w:rsid w:val="00E07F94"/>
    <w:rsid w:val="00E14749"/>
    <w:rsid w:val="00E1723C"/>
    <w:rsid w:val="00E2140E"/>
    <w:rsid w:val="00E2447B"/>
    <w:rsid w:val="00E55587"/>
    <w:rsid w:val="00E6579F"/>
    <w:rsid w:val="00E66751"/>
    <w:rsid w:val="00E7025C"/>
    <w:rsid w:val="00E70BB0"/>
    <w:rsid w:val="00E73DC8"/>
    <w:rsid w:val="00E74262"/>
    <w:rsid w:val="00E74C1B"/>
    <w:rsid w:val="00E74FE0"/>
    <w:rsid w:val="00E815D5"/>
    <w:rsid w:val="00EB7A02"/>
    <w:rsid w:val="00EC0A70"/>
    <w:rsid w:val="00EC3028"/>
    <w:rsid w:val="00EC58A8"/>
    <w:rsid w:val="00EC7776"/>
    <w:rsid w:val="00ED1254"/>
    <w:rsid w:val="00ED50CD"/>
    <w:rsid w:val="00EE1CDA"/>
    <w:rsid w:val="00EE2104"/>
    <w:rsid w:val="00EF1841"/>
    <w:rsid w:val="00EF3D75"/>
    <w:rsid w:val="00EF4DDB"/>
    <w:rsid w:val="00F133E5"/>
    <w:rsid w:val="00F21474"/>
    <w:rsid w:val="00F24E15"/>
    <w:rsid w:val="00F26695"/>
    <w:rsid w:val="00F52AE7"/>
    <w:rsid w:val="00F609DE"/>
    <w:rsid w:val="00F72DDC"/>
    <w:rsid w:val="00F75D69"/>
    <w:rsid w:val="00F764E4"/>
    <w:rsid w:val="00F81D95"/>
    <w:rsid w:val="00F839DE"/>
    <w:rsid w:val="00F91332"/>
    <w:rsid w:val="00F94F00"/>
    <w:rsid w:val="00F96ECB"/>
    <w:rsid w:val="00FA1C8A"/>
    <w:rsid w:val="00FA1E08"/>
    <w:rsid w:val="00FA44EC"/>
    <w:rsid w:val="00FA5A42"/>
    <w:rsid w:val="00FA73E1"/>
    <w:rsid w:val="00FB2DEB"/>
    <w:rsid w:val="00FB7F54"/>
    <w:rsid w:val="00FC053F"/>
    <w:rsid w:val="00FC4F87"/>
    <w:rsid w:val="00FD023D"/>
    <w:rsid w:val="00FF11F9"/>
    <w:rsid w:val="00FF3630"/>
    <w:rsid w:val="00FF5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keepLines/>
      <w:widowControl w:val="0"/>
      <w:overflowPunct w:val="0"/>
      <w:autoSpaceDE w:val="0"/>
      <w:autoSpaceDN w:val="0"/>
      <w:adjustRightInd w:val="0"/>
      <w:spacing w:after="120"/>
      <w:jc w:val="both"/>
    </w:pPr>
    <w:rPr>
      <w:rFonts w:ascii="Arial" w:hAnsi="Arial"/>
      <w:color w:val="000000"/>
      <w:lang w:val="en-US" w:eastAsia="en-US"/>
    </w:rPr>
  </w:style>
  <w:style w:type="paragraph" w:styleId="Heading1">
    <w:name w:val="heading 1"/>
    <w:basedOn w:val="Normal"/>
    <w:next w:val="BodyTextIndent"/>
    <w:qFormat/>
    <w:pPr>
      <w:keepNext/>
      <w:numPr>
        <w:numId w:val="1"/>
      </w:numPr>
      <w:spacing w:before="120"/>
      <w:outlineLvl w:val="0"/>
    </w:pPr>
    <w:rPr>
      <w:b/>
    </w:rPr>
  </w:style>
  <w:style w:type="paragraph" w:styleId="Heading2">
    <w:name w:val="heading 2"/>
    <w:basedOn w:val="Normal"/>
    <w:next w:val="BodyTextIndent2"/>
    <w:link w:val="Heading2Char"/>
    <w:qFormat/>
    <w:pPr>
      <w:keepNext/>
      <w:numPr>
        <w:ilvl w:val="1"/>
        <w:numId w:val="1"/>
      </w:numPr>
      <w:spacing w:before="120"/>
      <w:outlineLvl w:val="1"/>
    </w:pPr>
  </w:style>
  <w:style w:type="paragraph" w:styleId="Heading3">
    <w:name w:val="heading 3"/>
    <w:basedOn w:val="Normal"/>
    <w:next w:val="BodyTextIndent3"/>
    <w:qFormat/>
    <w:pPr>
      <w:keepNext/>
      <w:numPr>
        <w:ilvl w:val="2"/>
        <w:numId w:val="1"/>
      </w:numPr>
      <w:spacing w:before="120"/>
      <w:outlineLvl w:val="2"/>
    </w:pPr>
  </w:style>
  <w:style w:type="paragraph" w:styleId="Heading4">
    <w:name w:val="heading 4"/>
    <w:basedOn w:val="Normal"/>
    <w:next w:val="Normal"/>
    <w:qFormat/>
    <w:pPr>
      <w:keepNext/>
      <w:jc w:val="right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ind w:left="1445" w:hanging="1445"/>
      <w:jc w:val="center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keepNext/>
      <w:ind w:left="1440"/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pPr>
      <w:keepNext/>
      <w:tabs>
        <w:tab w:val="left" w:pos="1440"/>
      </w:tabs>
      <w:ind w:left="1440"/>
      <w:outlineLvl w:val="8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">
    <w:name w:val="Body Text Indent"/>
    <w:basedOn w:val="Normal"/>
    <w:pPr>
      <w:ind w:left="720"/>
    </w:pPr>
  </w:style>
  <w:style w:type="paragraph" w:styleId="BodyTextIndent2">
    <w:name w:val="Body Text Indent 2"/>
    <w:basedOn w:val="Normal"/>
    <w:pPr>
      <w:ind w:left="1440"/>
    </w:pPr>
  </w:style>
  <w:style w:type="character" w:customStyle="1" w:styleId="Heading2Char">
    <w:name w:val="Heading 2 Char"/>
    <w:link w:val="Heading2"/>
    <w:locked/>
    <w:rPr>
      <w:rFonts w:ascii="Arial" w:hAnsi="Arial"/>
      <w:color w:val="000000"/>
      <w:lang w:val="en-US" w:eastAsia="en-US" w:bidi="ar-SA"/>
    </w:rPr>
  </w:style>
  <w:style w:type="paragraph" w:styleId="BodyTextIndent3">
    <w:name w:val="Body Text Indent 3"/>
    <w:basedOn w:val="Normal"/>
    <w:pPr>
      <w:ind w:left="2160"/>
    </w:pPr>
  </w:style>
  <w:style w:type="paragraph" w:styleId="NormalWeb">
    <w:name w:val="Normal (Web)"/>
    <w:basedOn w:val="Normal"/>
    <w:pPr>
      <w:keepLines w:val="0"/>
      <w:widowControl/>
      <w:overflowPunct/>
      <w:autoSpaceDE/>
      <w:autoSpaceDN/>
      <w:adjustRightInd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OC1">
    <w:name w:val="toc 1"/>
    <w:basedOn w:val="Normal"/>
    <w:next w:val="Normal"/>
    <w:semiHidden/>
    <w:pPr>
      <w:spacing w:before="120"/>
    </w:pPr>
    <w:rPr>
      <w:rFonts w:ascii="Arial (W1)" w:hAnsi="Arial (W1)"/>
      <w:bCs/>
      <w:caps/>
    </w:rPr>
  </w:style>
  <w:style w:type="paragraph" w:styleId="TOC2">
    <w:name w:val="toc 2"/>
    <w:basedOn w:val="Normal"/>
    <w:next w:val="Normal"/>
    <w:semiHidden/>
    <w:pPr>
      <w:spacing w:before="240"/>
    </w:pPr>
    <w:rPr>
      <w:rFonts w:ascii="Times New Roman" w:hAnsi="Times New Roman"/>
      <w:b/>
      <w:bCs/>
      <w:szCs w:val="24"/>
    </w:rPr>
  </w:style>
  <w:style w:type="paragraph" w:styleId="TOC3">
    <w:name w:val="toc 3"/>
    <w:basedOn w:val="Normal"/>
    <w:next w:val="Normal"/>
    <w:semiHidden/>
    <w:pPr>
      <w:ind w:left="200"/>
    </w:pPr>
    <w:rPr>
      <w:rFonts w:ascii="Times New Roman" w:hAnsi="Times New Roman"/>
      <w:szCs w:val="24"/>
    </w:rPr>
  </w:style>
  <w:style w:type="paragraph" w:styleId="TOC4">
    <w:name w:val="toc 4"/>
    <w:basedOn w:val="Normal"/>
    <w:next w:val="Normal"/>
    <w:semiHidden/>
    <w:pPr>
      <w:ind w:left="400"/>
    </w:pPr>
    <w:rPr>
      <w:rFonts w:ascii="Times New Roman" w:hAnsi="Times New Roman"/>
      <w:szCs w:val="24"/>
    </w:rPr>
  </w:style>
  <w:style w:type="paragraph" w:styleId="TOC5">
    <w:name w:val="toc 5"/>
    <w:basedOn w:val="Normal"/>
    <w:next w:val="Normal"/>
    <w:semiHidden/>
    <w:pPr>
      <w:ind w:left="600"/>
    </w:pPr>
    <w:rPr>
      <w:rFonts w:ascii="Times New Roman" w:hAnsi="Times New Roman"/>
      <w:szCs w:val="24"/>
    </w:rPr>
  </w:style>
  <w:style w:type="paragraph" w:styleId="TOC6">
    <w:name w:val="toc 6"/>
    <w:basedOn w:val="Normal"/>
    <w:next w:val="Normal"/>
    <w:semiHidden/>
    <w:pPr>
      <w:ind w:left="800"/>
    </w:pPr>
    <w:rPr>
      <w:rFonts w:ascii="Times New Roman" w:hAnsi="Times New Roman"/>
      <w:szCs w:val="24"/>
    </w:rPr>
  </w:style>
  <w:style w:type="paragraph" w:styleId="TOC7">
    <w:name w:val="toc 7"/>
    <w:basedOn w:val="Normal"/>
    <w:next w:val="Normal"/>
    <w:semiHidden/>
    <w:pPr>
      <w:ind w:left="1000"/>
    </w:pPr>
    <w:rPr>
      <w:rFonts w:ascii="Times New Roman" w:hAnsi="Times New Roman"/>
      <w:szCs w:val="24"/>
    </w:rPr>
  </w:style>
  <w:style w:type="paragraph" w:styleId="TOC8">
    <w:name w:val="toc 8"/>
    <w:basedOn w:val="Normal"/>
    <w:next w:val="Normal"/>
    <w:semiHidden/>
    <w:pPr>
      <w:ind w:left="1200"/>
    </w:pPr>
    <w:rPr>
      <w:rFonts w:ascii="Times New Roman" w:hAnsi="Times New Roman"/>
      <w:szCs w:val="24"/>
    </w:rPr>
  </w:style>
  <w:style w:type="paragraph" w:styleId="TOC9">
    <w:name w:val="toc 9"/>
    <w:basedOn w:val="Normal"/>
    <w:next w:val="Normal"/>
    <w:semiHidden/>
    <w:pPr>
      <w:ind w:left="1400"/>
    </w:pPr>
    <w:rPr>
      <w:rFonts w:ascii="Times New Roman" w:hAnsi="Times New Roman"/>
      <w:szCs w:val="24"/>
    </w:rPr>
  </w:style>
  <w:style w:type="paragraph" w:styleId="FootnoteText">
    <w:name w:val="footnote text"/>
    <w:basedOn w:val="Normal"/>
    <w:semiHidden/>
  </w:style>
  <w:style w:type="paragraph" w:styleId="CommentText">
    <w:name w:val="annotation text"/>
    <w:basedOn w:val="Normal"/>
    <w:semiHidden/>
  </w:style>
  <w:style w:type="paragraph" w:styleId="Header">
    <w:name w:val="header"/>
    <w:basedOn w:val="Normal"/>
    <w:pPr>
      <w:tabs>
        <w:tab w:val="center" w:pos="4153"/>
        <w:tab w:val="right" w:pos="8306"/>
      </w:tabs>
      <w:jc w:val="center"/>
    </w:pPr>
    <w:rPr>
      <w:b/>
      <w:caps/>
      <w:sz w:val="16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  <w:rPr>
      <w:sz w:val="16"/>
    </w:rPr>
  </w:style>
  <w:style w:type="paragraph" w:styleId="ListBullet">
    <w:name w:val="List Bullet"/>
    <w:basedOn w:val="Normal"/>
    <w:pPr>
      <w:numPr>
        <w:numId w:val="2"/>
      </w:numPr>
    </w:pPr>
  </w:style>
  <w:style w:type="paragraph" w:styleId="ListBullet2">
    <w:name w:val="List Bullet 2"/>
    <w:basedOn w:val="Normal"/>
    <w:pPr>
      <w:numPr>
        <w:numId w:val="3"/>
      </w:numPr>
    </w:pPr>
  </w:style>
  <w:style w:type="paragraph" w:styleId="ListBullet3">
    <w:name w:val="List Bullet 3"/>
    <w:basedOn w:val="Normal"/>
    <w:pPr>
      <w:numPr>
        <w:numId w:val="4"/>
      </w:numPr>
      <w:tabs>
        <w:tab w:val="right" w:pos="2160"/>
      </w:tabs>
    </w:pPr>
  </w:style>
  <w:style w:type="paragraph" w:styleId="ListBullet4">
    <w:name w:val="List Bullet 4"/>
    <w:basedOn w:val="Normal"/>
    <w:pPr>
      <w:numPr>
        <w:numId w:val="5"/>
      </w:numPr>
    </w:pPr>
  </w:style>
  <w:style w:type="paragraph" w:styleId="Title">
    <w:name w:val="Title"/>
    <w:basedOn w:val="Normal"/>
    <w:qFormat/>
    <w:pPr>
      <w:widowControl/>
      <w:tabs>
        <w:tab w:val="left" w:pos="3420"/>
      </w:tabs>
      <w:overflowPunct/>
      <w:autoSpaceDE/>
      <w:autoSpaceDN/>
      <w:adjustRightInd/>
      <w:ind w:left="15"/>
      <w:jc w:val="center"/>
    </w:pPr>
    <w:rPr>
      <w:b/>
      <w:caps/>
      <w:color w:val="auto"/>
      <w:szCs w:val="24"/>
    </w:rPr>
  </w:style>
  <w:style w:type="paragraph" w:styleId="BodyText">
    <w:name w:val="Body Text"/>
    <w:basedOn w:val="Normal"/>
  </w:style>
  <w:style w:type="paragraph" w:styleId="BodyText2">
    <w:name w:val="Body Text 2"/>
    <w:basedOn w:val="Normal"/>
    <w:pPr>
      <w:widowControl/>
      <w:ind w:left="2160"/>
    </w:pPr>
    <w:rPr>
      <w:b/>
      <w:color w:val="auto"/>
    </w:rPr>
  </w:style>
  <w:style w:type="paragraph" w:styleId="BodyText3">
    <w:name w:val="Body Text 3"/>
    <w:basedOn w:val="Normal"/>
  </w:style>
  <w:style w:type="paragraph" w:styleId="BlockText">
    <w:name w:val="Block Text"/>
    <w:basedOn w:val="Normal"/>
    <w:pPr>
      <w:ind w:left="720" w:right="4"/>
    </w:pPr>
    <w:rPr>
      <w:lang w:val="en-GB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NOV">
    <w:name w:val="NOV"/>
    <w:basedOn w:val="Normal"/>
    <w:pPr>
      <w:spacing w:before="120" w:after="58"/>
    </w:pPr>
  </w:style>
  <w:style w:type="paragraph" w:customStyle="1" w:styleId="xl26">
    <w:name w:val="xl26"/>
    <w:basedOn w:val="Normal"/>
    <w:pPr>
      <w:widowControl/>
      <w:pBdr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</w:pPr>
    <w:rPr>
      <w:rFonts w:eastAsia="Arial Unicode MS" w:cs="Arial"/>
      <w:b/>
      <w:bCs/>
      <w:color w:val="auto"/>
      <w:sz w:val="22"/>
      <w:szCs w:val="22"/>
    </w:rPr>
  </w:style>
  <w:style w:type="paragraph" w:customStyle="1" w:styleId="xl34">
    <w:name w:val="xl34"/>
    <w:basedOn w:val="Normal"/>
    <w:pPr>
      <w:widowControl/>
      <w:overflowPunct/>
      <w:autoSpaceDE/>
      <w:autoSpaceDN/>
      <w:adjustRightInd/>
      <w:spacing w:before="100" w:beforeAutospacing="1" w:after="100" w:afterAutospacing="1"/>
      <w:jc w:val="center"/>
    </w:pPr>
    <w:rPr>
      <w:rFonts w:eastAsia="Arial Unicode MS" w:cs="Arial"/>
      <w:b/>
      <w:bCs/>
      <w:color w:val="auto"/>
      <w:sz w:val="24"/>
      <w:szCs w:val="24"/>
    </w:rPr>
  </w:style>
  <w:style w:type="paragraph" w:customStyle="1" w:styleId="xl76">
    <w:name w:val="xl76"/>
    <w:basedOn w:val="Normal"/>
    <w:pPr>
      <w:widowControl/>
      <w:pBdr>
        <w:left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</w:pPr>
    <w:rPr>
      <w:rFonts w:eastAsia="Arial Unicode MS" w:cs="Arial"/>
      <w:color w:val="auto"/>
      <w:sz w:val="18"/>
      <w:szCs w:val="18"/>
    </w:rPr>
  </w:style>
  <w:style w:type="paragraph" w:customStyle="1" w:styleId="xl41">
    <w:name w:val="xl41"/>
    <w:basedOn w:val="Normal"/>
    <w:pPr>
      <w:widowControl/>
      <w:overflowPunct/>
      <w:autoSpaceDE/>
      <w:autoSpaceDN/>
      <w:adjustRightInd/>
      <w:spacing w:before="100" w:beforeAutospacing="1" w:after="100" w:afterAutospacing="1"/>
    </w:pPr>
    <w:rPr>
      <w:rFonts w:eastAsia="Arial Unicode MS" w:cs="Arial"/>
      <w:color w:val="auto"/>
      <w:sz w:val="18"/>
      <w:szCs w:val="18"/>
    </w:rPr>
  </w:style>
  <w:style w:type="paragraph" w:customStyle="1" w:styleId="Heading">
    <w:name w:val="Heading"/>
    <w:basedOn w:val="Normal"/>
    <w:pPr>
      <w:spacing w:before="360" w:after="240"/>
    </w:pPr>
    <w:rPr>
      <w:b/>
      <w:caps/>
    </w:rPr>
  </w:style>
  <w:style w:type="paragraph" w:customStyle="1" w:styleId="ListBullet1">
    <w:name w:val="List Bullet 1"/>
    <w:basedOn w:val="Normal"/>
    <w:pPr>
      <w:numPr>
        <w:numId w:val="6"/>
      </w:numPr>
    </w:pPr>
  </w:style>
  <w:style w:type="paragraph" w:customStyle="1" w:styleId="APPENDIXTITLE">
    <w:name w:val="APPENDIX TITLE"/>
    <w:basedOn w:val="Normal"/>
    <w:pPr>
      <w:spacing w:after="240"/>
      <w:jc w:val="center"/>
    </w:pPr>
    <w:rPr>
      <w:b/>
      <w:bCs/>
      <w:caps/>
    </w:rPr>
  </w:style>
  <w:style w:type="paragraph" w:customStyle="1" w:styleId="Attachment">
    <w:name w:val="Attachment"/>
    <w:basedOn w:val="Normal"/>
    <w:pPr>
      <w:numPr>
        <w:numId w:val="7"/>
      </w:numPr>
      <w:jc w:val="center"/>
    </w:pPr>
    <w:rPr>
      <w:b/>
      <w:caps/>
    </w:rPr>
  </w:style>
  <w:style w:type="paragraph" w:customStyle="1" w:styleId="DefinitionsList">
    <w:name w:val="Definitions List"/>
    <w:basedOn w:val="BodyText"/>
    <w:pPr>
      <w:tabs>
        <w:tab w:val="left" w:pos="1800"/>
      </w:tabs>
      <w:ind w:left="1800" w:hanging="1800"/>
    </w:pPr>
  </w:style>
  <w:style w:type="paragraph" w:customStyle="1" w:styleId="HeaderRightColumn">
    <w:name w:val="Header Right Column"/>
    <w:basedOn w:val="Header"/>
    <w:pPr>
      <w:tabs>
        <w:tab w:val="clear" w:pos="4153"/>
        <w:tab w:val="clear" w:pos="8306"/>
      </w:tabs>
      <w:jc w:val="left"/>
    </w:pPr>
    <w:rPr>
      <w:b w:val="0"/>
      <w:caps w:val="0"/>
    </w:rPr>
  </w:style>
  <w:style w:type="paragraph" w:customStyle="1" w:styleId="NumberedList">
    <w:name w:val="Numbered List"/>
    <w:basedOn w:val="Normal"/>
    <w:pPr>
      <w:numPr>
        <w:numId w:val="8"/>
      </w:numPr>
    </w:pPr>
  </w:style>
  <w:style w:type="character" w:styleId="FootnoteReference">
    <w:name w:val="footnote reference"/>
    <w:semiHidden/>
    <w:rPr>
      <w:sz w:val="20"/>
    </w:rPr>
  </w:style>
  <w:style w:type="character" w:styleId="CommentReference">
    <w:name w:val="annotation reference"/>
    <w:semiHidden/>
    <w:rPr>
      <w:sz w:val="16"/>
    </w:rPr>
  </w:style>
  <w:style w:type="character" w:styleId="PageNumber">
    <w:name w:val="page number"/>
    <w:rPr>
      <w:sz w:val="20"/>
    </w:rPr>
  </w:style>
  <w:style w:type="character" w:customStyle="1" w:styleId="DeltaViewInsertion">
    <w:name w:val="DeltaView Insertion"/>
    <w:rPr>
      <w:color w:val="0000FF"/>
      <w:u w:val="double"/>
    </w:rPr>
  </w:style>
  <w:style w:type="table" w:styleId="TableGrid">
    <w:name w:val="Table Grid"/>
    <w:basedOn w:val="TableNormal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NoList"/>
    <w:pPr>
      <w:numPr>
        <w:numId w:val="9"/>
      </w:numPr>
    </w:pPr>
  </w:style>
  <w:style w:type="paragraph" w:styleId="ListParagraph">
    <w:name w:val="List Paragraph"/>
    <w:basedOn w:val="Normal"/>
    <w:uiPriority w:val="34"/>
    <w:qFormat/>
    <w:rsid w:val="00F133E5"/>
    <w:pPr>
      <w:keepLines w:val="0"/>
      <w:widowControl/>
      <w:overflowPunct/>
      <w:autoSpaceDE/>
      <w:autoSpaceDN/>
      <w:adjustRightInd/>
      <w:spacing w:after="0"/>
      <w:ind w:left="720"/>
      <w:jc w:val="left"/>
    </w:pPr>
    <w:rPr>
      <w:rFonts w:ascii="Calibri" w:eastAsia="Calibri" w:hAnsi="Calibri"/>
      <w:color w:val="auto"/>
      <w:sz w:val="22"/>
      <w:szCs w:val="22"/>
    </w:rPr>
  </w:style>
  <w:style w:type="character" w:styleId="Strong">
    <w:name w:val="Strong"/>
    <w:uiPriority w:val="22"/>
    <w:qFormat/>
    <w:rsid w:val="00F133E5"/>
    <w:rPr>
      <w:b/>
      <w:bCs/>
    </w:rPr>
  </w:style>
  <w:style w:type="character" w:customStyle="1" w:styleId="apple-converted-space">
    <w:name w:val="apple-converted-space"/>
    <w:rsid w:val="00F133E5"/>
  </w:style>
  <w:style w:type="paragraph" w:customStyle="1" w:styleId="smallplaintextpt9em">
    <w:name w:val="small_plaintext_pt9em"/>
    <w:basedOn w:val="Normal"/>
    <w:rsid w:val="006900DF"/>
    <w:pPr>
      <w:keepLines w:val="0"/>
      <w:widowControl/>
      <w:overflowPunct/>
      <w:autoSpaceDE/>
      <w:autoSpaceDN/>
      <w:adjustRightInd/>
      <w:spacing w:before="100" w:beforeAutospacing="1" w:after="100" w:afterAutospacing="1"/>
      <w:jc w:val="left"/>
    </w:pPr>
    <w:rPr>
      <w:rFonts w:ascii="Times New Roman" w:hAnsi="Times New Roman"/>
      <w:color w:val="auto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6369A3"/>
    <w:rPr>
      <w:rFonts w:ascii="Arial" w:hAnsi="Arial"/>
      <w:color w:val="000000"/>
      <w:sz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D078E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keepLines/>
      <w:widowControl w:val="0"/>
      <w:overflowPunct w:val="0"/>
      <w:autoSpaceDE w:val="0"/>
      <w:autoSpaceDN w:val="0"/>
      <w:adjustRightInd w:val="0"/>
      <w:spacing w:after="120"/>
      <w:jc w:val="both"/>
    </w:pPr>
    <w:rPr>
      <w:rFonts w:ascii="Arial" w:hAnsi="Arial"/>
      <w:color w:val="000000"/>
      <w:lang w:val="en-US" w:eastAsia="en-US"/>
    </w:rPr>
  </w:style>
  <w:style w:type="paragraph" w:styleId="Heading1">
    <w:name w:val="heading 1"/>
    <w:basedOn w:val="Normal"/>
    <w:next w:val="BodyTextIndent"/>
    <w:qFormat/>
    <w:pPr>
      <w:keepNext/>
      <w:numPr>
        <w:numId w:val="1"/>
      </w:numPr>
      <w:spacing w:before="120"/>
      <w:outlineLvl w:val="0"/>
    </w:pPr>
    <w:rPr>
      <w:b/>
    </w:rPr>
  </w:style>
  <w:style w:type="paragraph" w:styleId="Heading2">
    <w:name w:val="heading 2"/>
    <w:basedOn w:val="Normal"/>
    <w:next w:val="BodyTextIndent2"/>
    <w:link w:val="Heading2Char"/>
    <w:qFormat/>
    <w:pPr>
      <w:keepNext/>
      <w:numPr>
        <w:ilvl w:val="1"/>
        <w:numId w:val="1"/>
      </w:numPr>
      <w:spacing w:before="120"/>
      <w:outlineLvl w:val="1"/>
    </w:pPr>
  </w:style>
  <w:style w:type="paragraph" w:styleId="Heading3">
    <w:name w:val="heading 3"/>
    <w:basedOn w:val="Normal"/>
    <w:next w:val="BodyTextIndent3"/>
    <w:qFormat/>
    <w:pPr>
      <w:keepNext/>
      <w:numPr>
        <w:ilvl w:val="2"/>
        <w:numId w:val="1"/>
      </w:numPr>
      <w:spacing w:before="120"/>
      <w:outlineLvl w:val="2"/>
    </w:pPr>
  </w:style>
  <w:style w:type="paragraph" w:styleId="Heading4">
    <w:name w:val="heading 4"/>
    <w:basedOn w:val="Normal"/>
    <w:next w:val="Normal"/>
    <w:qFormat/>
    <w:pPr>
      <w:keepNext/>
      <w:jc w:val="right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ind w:left="1445" w:hanging="1445"/>
      <w:jc w:val="center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keepNext/>
      <w:ind w:left="1440"/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pPr>
      <w:keepNext/>
      <w:tabs>
        <w:tab w:val="left" w:pos="1440"/>
      </w:tabs>
      <w:ind w:left="1440"/>
      <w:outlineLvl w:val="8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">
    <w:name w:val="Body Text Indent"/>
    <w:basedOn w:val="Normal"/>
    <w:pPr>
      <w:ind w:left="720"/>
    </w:pPr>
  </w:style>
  <w:style w:type="paragraph" w:styleId="BodyTextIndent2">
    <w:name w:val="Body Text Indent 2"/>
    <w:basedOn w:val="Normal"/>
    <w:pPr>
      <w:ind w:left="1440"/>
    </w:pPr>
  </w:style>
  <w:style w:type="character" w:customStyle="1" w:styleId="Heading2Char">
    <w:name w:val="Heading 2 Char"/>
    <w:link w:val="Heading2"/>
    <w:locked/>
    <w:rPr>
      <w:rFonts w:ascii="Arial" w:hAnsi="Arial"/>
      <w:color w:val="000000"/>
      <w:lang w:val="en-US" w:eastAsia="en-US" w:bidi="ar-SA"/>
    </w:rPr>
  </w:style>
  <w:style w:type="paragraph" w:styleId="BodyTextIndent3">
    <w:name w:val="Body Text Indent 3"/>
    <w:basedOn w:val="Normal"/>
    <w:pPr>
      <w:ind w:left="2160"/>
    </w:pPr>
  </w:style>
  <w:style w:type="paragraph" w:styleId="NormalWeb">
    <w:name w:val="Normal (Web)"/>
    <w:basedOn w:val="Normal"/>
    <w:pPr>
      <w:keepLines w:val="0"/>
      <w:widowControl/>
      <w:overflowPunct/>
      <w:autoSpaceDE/>
      <w:autoSpaceDN/>
      <w:adjustRightInd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OC1">
    <w:name w:val="toc 1"/>
    <w:basedOn w:val="Normal"/>
    <w:next w:val="Normal"/>
    <w:semiHidden/>
    <w:pPr>
      <w:spacing w:before="120"/>
    </w:pPr>
    <w:rPr>
      <w:rFonts w:ascii="Arial (W1)" w:hAnsi="Arial (W1)"/>
      <w:bCs/>
      <w:caps/>
    </w:rPr>
  </w:style>
  <w:style w:type="paragraph" w:styleId="TOC2">
    <w:name w:val="toc 2"/>
    <w:basedOn w:val="Normal"/>
    <w:next w:val="Normal"/>
    <w:semiHidden/>
    <w:pPr>
      <w:spacing w:before="240"/>
    </w:pPr>
    <w:rPr>
      <w:rFonts w:ascii="Times New Roman" w:hAnsi="Times New Roman"/>
      <w:b/>
      <w:bCs/>
      <w:szCs w:val="24"/>
    </w:rPr>
  </w:style>
  <w:style w:type="paragraph" w:styleId="TOC3">
    <w:name w:val="toc 3"/>
    <w:basedOn w:val="Normal"/>
    <w:next w:val="Normal"/>
    <w:semiHidden/>
    <w:pPr>
      <w:ind w:left="200"/>
    </w:pPr>
    <w:rPr>
      <w:rFonts w:ascii="Times New Roman" w:hAnsi="Times New Roman"/>
      <w:szCs w:val="24"/>
    </w:rPr>
  </w:style>
  <w:style w:type="paragraph" w:styleId="TOC4">
    <w:name w:val="toc 4"/>
    <w:basedOn w:val="Normal"/>
    <w:next w:val="Normal"/>
    <w:semiHidden/>
    <w:pPr>
      <w:ind w:left="400"/>
    </w:pPr>
    <w:rPr>
      <w:rFonts w:ascii="Times New Roman" w:hAnsi="Times New Roman"/>
      <w:szCs w:val="24"/>
    </w:rPr>
  </w:style>
  <w:style w:type="paragraph" w:styleId="TOC5">
    <w:name w:val="toc 5"/>
    <w:basedOn w:val="Normal"/>
    <w:next w:val="Normal"/>
    <w:semiHidden/>
    <w:pPr>
      <w:ind w:left="600"/>
    </w:pPr>
    <w:rPr>
      <w:rFonts w:ascii="Times New Roman" w:hAnsi="Times New Roman"/>
      <w:szCs w:val="24"/>
    </w:rPr>
  </w:style>
  <w:style w:type="paragraph" w:styleId="TOC6">
    <w:name w:val="toc 6"/>
    <w:basedOn w:val="Normal"/>
    <w:next w:val="Normal"/>
    <w:semiHidden/>
    <w:pPr>
      <w:ind w:left="800"/>
    </w:pPr>
    <w:rPr>
      <w:rFonts w:ascii="Times New Roman" w:hAnsi="Times New Roman"/>
      <w:szCs w:val="24"/>
    </w:rPr>
  </w:style>
  <w:style w:type="paragraph" w:styleId="TOC7">
    <w:name w:val="toc 7"/>
    <w:basedOn w:val="Normal"/>
    <w:next w:val="Normal"/>
    <w:semiHidden/>
    <w:pPr>
      <w:ind w:left="1000"/>
    </w:pPr>
    <w:rPr>
      <w:rFonts w:ascii="Times New Roman" w:hAnsi="Times New Roman"/>
      <w:szCs w:val="24"/>
    </w:rPr>
  </w:style>
  <w:style w:type="paragraph" w:styleId="TOC8">
    <w:name w:val="toc 8"/>
    <w:basedOn w:val="Normal"/>
    <w:next w:val="Normal"/>
    <w:semiHidden/>
    <w:pPr>
      <w:ind w:left="1200"/>
    </w:pPr>
    <w:rPr>
      <w:rFonts w:ascii="Times New Roman" w:hAnsi="Times New Roman"/>
      <w:szCs w:val="24"/>
    </w:rPr>
  </w:style>
  <w:style w:type="paragraph" w:styleId="TOC9">
    <w:name w:val="toc 9"/>
    <w:basedOn w:val="Normal"/>
    <w:next w:val="Normal"/>
    <w:semiHidden/>
    <w:pPr>
      <w:ind w:left="1400"/>
    </w:pPr>
    <w:rPr>
      <w:rFonts w:ascii="Times New Roman" w:hAnsi="Times New Roman"/>
      <w:szCs w:val="24"/>
    </w:rPr>
  </w:style>
  <w:style w:type="paragraph" w:styleId="FootnoteText">
    <w:name w:val="footnote text"/>
    <w:basedOn w:val="Normal"/>
    <w:semiHidden/>
  </w:style>
  <w:style w:type="paragraph" w:styleId="CommentText">
    <w:name w:val="annotation text"/>
    <w:basedOn w:val="Normal"/>
    <w:semiHidden/>
  </w:style>
  <w:style w:type="paragraph" w:styleId="Header">
    <w:name w:val="header"/>
    <w:basedOn w:val="Normal"/>
    <w:pPr>
      <w:tabs>
        <w:tab w:val="center" w:pos="4153"/>
        <w:tab w:val="right" w:pos="8306"/>
      </w:tabs>
      <w:jc w:val="center"/>
    </w:pPr>
    <w:rPr>
      <w:b/>
      <w:caps/>
      <w:sz w:val="16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  <w:rPr>
      <w:sz w:val="16"/>
    </w:rPr>
  </w:style>
  <w:style w:type="paragraph" w:styleId="ListBullet">
    <w:name w:val="List Bullet"/>
    <w:basedOn w:val="Normal"/>
    <w:pPr>
      <w:numPr>
        <w:numId w:val="2"/>
      </w:numPr>
    </w:pPr>
  </w:style>
  <w:style w:type="paragraph" w:styleId="ListBullet2">
    <w:name w:val="List Bullet 2"/>
    <w:basedOn w:val="Normal"/>
    <w:pPr>
      <w:numPr>
        <w:numId w:val="3"/>
      </w:numPr>
    </w:pPr>
  </w:style>
  <w:style w:type="paragraph" w:styleId="ListBullet3">
    <w:name w:val="List Bullet 3"/>
    <w:basedOn w:val="Normal"/>
    <w:pPr>
      <w:numPr>
        <w:numId w:val="4"/>
      </w:numPr>
      <w:tabs>
        <w:tab w:val="right" w:pos="2160"/>
      </w:tabs>
    </w:pPr>
  </w:style>
  <w:style w:type="paragraph" w:styleId="ListBullet4">
    <w:name w:val="List Bullet 4"/>
    <w:basedOn w:val="Normal"/>
    <w:pPr>
      <w:numPr>
        <w:numId w:val="5"/>
      </w:numPr>
    </w:pPr>
  </w:style>
  <w:style w:type="paragraph" w:styleId="Title">
    <w:name w:val="Title"/>
    <w:basedOn w:val="Normal"/>
    <w:qFormat/>
    <w:pPr>
      <w:widowControl/>
      <w:tabs>
        <w:tab w:val="left" w:pos="3420"/>
      </w:tabs>
      <w:overflowPunct/>
      <w:autoSpaceDE/>
      <w:autoSpaceDN/>
      <w:adjustRightInd/>
      <w:ind w:left="15"/>
      <w:jc w:val="center"/>
    </w:pPr>
    <w:rPr>
      <w:b/>
      <w:caps/>
      <w:color w:val="auto"/>
      <w:szCs w:val="24"/>
    </w:rPr>
  </w:style>
  <w:style w:type="paragraph" w:styleId="BodyText">
    <w:name w:val="Body Text"/>
    <w:basedOn w:val="Normal"/>
  </w:style>
  <w:style w:type="paragraph" w:styleId="BodyText2">
    <w:name w:val="Body Text 2"/>
    <w:basedOn w:val="Normal"/>
    <w:pPr>
      <w:widowControl/>
      <w:ind w:left="2160"/>
    </w:pPr>
    <w:rPr>
      <w:b/>
      <w:color w:val="auto"/>
    </w:rPr>
  </w:style>
  <w:style w:type="paragraph" w:styleId="BodyText3">
    <w:name w:val="Body Text 3"/>
    <w:basedOn w:val="Normal"/>
  </w:style>
  <w:style w:type="paragraph" w:styleId="BlockText">
    <w:name w:val="Block Text"/>
    <w:basedOn w:val="Normal"/>
    <w:pPr>
      <w:ind w:left="720" w:right="4"/>
    </w:pPr>
    <w:rPr>
      <w:lang w:val="en-GB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NOV">
    <w:name w:val="NOV"/>
    <w:basedOn w:val="Normal"/>
    <w:pPr>
      <w:spacing w:before="120" w:after="58"/>
    </w:pPr>
  </w:style>
  <w:style w:type="paragraph" w:customStyle="1" w:styleId="xl26">
    <w:name w:val="xl26"/>
    <w:basedOn w:val="Normal"/>
    <w:pPr>
      <w:widowControl/>
      <w:pBdr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</w:pPr>
    <w:rPr>
      <w:rFonts w:eastAsia="Arial Unicode MS" w:cs="Arial"/>
      <w:b/>
      <w:bCs/>
      <w:color w:val="auto"/>
      <w:sz w:val="22"/>
      <w:szCs w:val="22"/>
    </w:rPr>
  </w:style>
  <w:style w:type="paragraph" w:customStyle="1" w:styleId="xl34">
    <w:name w:val="xl34"/>
    <w:basedOn w:val="Normal"/>
    <w:pPr>
      <w:widowControl/>
      <w:overflowPunct/>
      <w:autoSpaceDE/>
      <w:autoSpaceDN/>
      <w:adjustRightInd/>
      <w:spacing w:before="100" w:beforeAutospacing="1" w:after="100" w:afterAutospacing="1"/>
      <w:jc w:val="center"/>
    </w:pPr>
    <w:rPr>
      <w:rFonts w:eastAsia="Arial Unicode MS" w:cs="Arial"/>
      <w:b/>
      <w:bCs/>
      <w:color w:val="auto"/>
      <w:sz w:val="24"/>
      <w:szCs w:val="24"/>
    </w:rPr>
  </w:style>
  <w:style w:type="paragraph" w:customStyle="1" w:styleId="xl76">
    <w:name w:val="xl76"/>
    <w:basedOn w:val="Normal"/>
    <w:pPr>
      <w:widowControl/>
      <w:pBdr>
        <w:left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</w:pPr>
    <w:rPr>
      <w:rFonts w:eastAsia="Arial Unicode MS" w:cs="Arial"/>
      <w:color w:val="auto"/>
      <w:sz w:val="18"/>
      <w:szCs w:val="18"/>
    </w:rPr>
  </w:style>
  <w:style w:type="paragraph" w:customStyle="1" w:styleId="xl41">
    <w:name w:val="xl41"/>
    <w:basedOn w:val="Normal"/>
    <w:pPr>
      <w:widowControl/>
      <w:overflowPunct/>
      <w:autoSpaceDE/>
      <w:autoSpaceDN/>
      <w:adjustRightInd/>
      <w:spacing w:before="100" w:beforeAutospacing="1" w:after="100" w:afterAutospacing="1"/>
    </w:pPr>
    <w:rPr>
      <w:rFonts w:eastAsia="Arial Unicode MS" w:cs="Arial"/>
      <w:color w:val="auto"/>
      <w:sz w:val="18"/>
      <w:szCs w:val="18"/>
    </w:rPr>
  </w:style>
  <w:style w:type="paragraph" w:customStyle="1" w:styleId="Heading">
    <w:name w:val="Heading"/>
    <w:basedOn w:val="Normal"/>
    <w:pPr>
      <w:spacing w:before="360" w:after="240"/>
    </w:pPr>
    <w:rPr>
      <w:b/>
      <w:caps/>
    </w:rPr>
  </w:style>
  <w:style w:type="paragraph" w:customStyle="1" w:styleId="ListBullet1">
    <w:name w:val="List Bullet 1"/>
    <w:basedOn w:val="Normal"/>
    <w:pPr>
      <w:numPr>
        <w:numId w:val="6"/>
      </w:numPr>
    </w:pPr>
  </w:style>
  <w:style w:type="paragraph" w:customStyle="1" w:styleId="APPENDIXTITLE">
    <w:name w:val="APPENDIX TITLE"/>
    <w:basedOn w:val="Normal"/>
    <w:pPr>
      <w:spacing w:after="240"/>
      <w:jc w:val="center"/>
    </w:pPr>
    <w:rPr>
      <w:b/>
      <w:bCs/>
      <w:caps/>
    </w:rPr>
  </w:style>
  <w:style w:type="paragraph" w:customStyle="1" w:styleId="Attachment">
    <w:name w:val="Attachment"/>
    <w:basedOn w:val="Normal"/>
    <w:pPr>
      <w:numPr>
        <w:numId w:val="7"/>
      </w:numPr>
      <w:jc w:val="center"/>
    </w:pPr>
    <w:rPr>
      <w:b/>
      <w:caps/>
    </w:rPr>
  </w:style>
  <w:style w:type="paragraph" w:customStyle="1" w:styleId="DefinitionsList">
    <w:name w:val="Definitions List"/>
    <w:basedOn w:val="BodyText"/>
    <w:pPr>
      <w:tabs>
        <w:tab w:val="left" w:pos="1800"/>
      </w:tabs>
      <w:ind w:left="1800" w:hanging="1800"/>
    </w:pPr>
  </w:style>
  <w:style w:type="paragraph" w:customStyle="1" w:styleId="HeaderRightColumn">
    <w:name w:val="Header Right Column"/>
    <w:basedOn w:val="Header"/>
    <w:pPr>
      <w:tabs>
        <w:tab w:val="clear" w:pos="4153"/>
        <w:tab w:val="clear" w:pos="8306"/>
      </w:tabs>
      <w:jc w:val="left"/>
    </w:pPr>
    <w:rPr>
      <w:b w:val="0"/>
      <w:caps w:val="0"/>
    </w:rPr>
  </w:style>
  <w:style w:type="paragraph" w:customStyle="1" w:styleId="NumberedList">
    <w:name w:val="Numbered List"/>
    <w:basedOn w:val="Normal"/>
    <w:pPr>
      <w:numPr>
        <w:numId w:val="8"/>
      </w:numPr>
    </w:pPr>
  </w:style>
  <w:style w:type="character" w:styleId="FootnoteReference">
    <w:name w:val="footnote reference"/>
    <w:semiHidden/>
    <w:rPr>
      <w:sz w:val="20"/>
    </w:rPr>
  </w:style>
  <w:style w:type="character" w:styleId="CommentReference">
    <w:name w:val="annotation reference"/>
    <w:semiHidden/>
    <w:rPr>
      <w:sz w:val="16"/>
    </w:rPr>
  </w:style>
  <w:style w:type="character" w:styleId="PageNumber">
    <w:name w:val="page number"/>
    <w:rPr>
      <w:sz w:val="20"/>
    </w:rPr>
  </w:style>
  <w:style w:type="character" w:customStyle="1" w:styleId="DeltaViewInsertion">
    <w:name w:val="DeltaView Insertion"/>
    <w:rPr>
      <w:color w:val="0000FF"/>
      <w:u w:val="double"/>
    </w:rPr>
  </w:style>
  <w:style w:type="table" w:styleId="TableGrid">
    <w:name w:val="Table Grid"/>
    <w:basedOn w:val="TableNormal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NoList"/>
    <w:pPr>
      <w:numPr>
        <w:numId w:val="9"/>
      </w:numPr>
    </w:pPr>
  </w:style>
  <w:style w:type="paragraph" w:styleId="ListParagraph">
    <w:name w:val="List Paragraph"/>
    <w:basedOn w:val="Normal"/>
    <w:uiPriority w:val="34"/>
    <w:qFormat/>
    <w:rsid w:val="00F133E5"/>
    <w:pPr>
      <w:keepLines w:val="0"/>
      <w:widowControl/>
      <w:overflowPunct/>
      <w:autoSpaceDE/>
      <w:autoSpaceDN/>
      <w:adjustRightInd/>
      <w:spacing w:after="0"/>
      <w:ind w:left="720"/>
      <w:jc w:val="left"/>
    </w:pPr>
    <w:rPr>
      <w:rFonts w:ascii="Calibri" w:eastAsia="Calibri" w:hAnsi="Calibri"/>
      <w:color w:val="auto"/>
      <w:sz w:val="22"/>
      <w:szCs w:val="22"/>
    </w:rPr>
  </w:style>
  <w:style w:type="character" w:styleId="Strong">
    <w:name w:val="Strong"/>
    <w:uiPriority w:val="22"/>
    <w:qFormat/>
    <w:rsid w:val="00F133E5"/>
    <w:rPr>
      <w:b/>
      <w:bCs/>
    </w:rPr>
  </w:style>
  <w:style w:type="character" w:customStyle="1" w:styleId="apple-converted-space">
    <w:name w:val="apple-converted-space"/>
    <w:rsid w:val="00F133E5"/>
  </w:style>
  <w:style w:type="paragraph" w:customStyle="1" w:styleId="smallplaintextpt9em">
    <w:name w:val="small_plaintext_pt9em"/>
    <w:basedOn w:val="Normal"/>
    <w:rsid w:val="006900DF"/>
    <w:pPr>
      <w:keepLines w:val="0"/>
      <w:widowControl/>
      <w:overflowPunct/>
      <w:autoSpaceDE/>
      <w:autoSpaceDN/>
      <w:adjustRightInd/>
      <w:spacing w:before="100" w:beforeAutospacing="1" w:after="100" w:afterAutospacing="1"/>
      <w:jc w:val="left"/>
    </w:pPr>
    <w:rPr>
      <w:rFonts w:ascii="Times New Roman" w:hAnsi="Times New Roman"/>
      <w:color w:val="auto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6369A3"/>
    <w:rPr>
      <w:rFonts w:ascii="Arial" w:hAnsi="Arial"/>
      <w:color w:val="000000"/>
      <w:sz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D078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59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8359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3518">
              <w:marLeft w:val="0"/>
              <w:marRight w:val="0"/>
              <w:marTop w:val="0"/>
              <w:marBottom w:val="0"/>
              <w:divBdr>
                <w:top w:val="single" w:sz="18" w:space="0" w:color="auto"/>
                <w:left w:val="none" w:sz="0" w:space="0" w:color="auto"/>
                <w:bottom w:val="single" w:sz="12" w:space="0" w:color="207E9C"/>
                <w:right w:val="none" w:sz="0" w:space="0" w:color="auto"/>
              </w:divBdr>
              <w:divsChild>
                <w:div w:id="1605960293">
                  <w:marLeft w:val="0"/>
                  <w:marRight w:val="0"/>
                  <w:marTop w:val="0"/>
                  <w:marBottom w:val="150"/>
                  <w:divBdr>
                    <w:top w:val="single" w:sz="18" w:space="0" w:color="22222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026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334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517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6469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3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126063">
              <w:marLeft w:val="0"/>
              <w:marRight w:val="0"/>
              <w:marTop w:val="0"/>
              <w:marBottom w:val="0"/>
              <w:divBdr>
                <w:top w:val="single" w:sz="18" w:space="0" w:color="auto"/>
                <w:left w:val="none" w:sz="0" w:space="0" w:color="auto"/>
                <w:bottom w:val="single" w:sz="12" w:space="0" w:color="207E9C"/>
                <w:right w:val="none" w:sz="0" w:space="0" w:color="auto"/>
              </w:divBdr>
              <w:divsChild>
                <w:div w:id="1527715682">
                  <w:marLeft w:val="0"/>
                  <w:marRight w:val="0"/>
                  <w:marTop w:val="0"/>
                  <w:marBottom w:val="150"/>
                  <w:divBdr>
                    <w:top w:val="single" w:sz="18" w:space="0" w:color="22222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11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80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438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4096470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5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1645">
              <w:marLeft w:val="0"/>
              <w:marRight w:val="0"/>
              <w:marTop w:val="0"/>
              <w:marBottom w:val="0"/>
              <w:divBdr>
                <w:top w:val="single" w:sz="18" w:space="0" w:color="auto"/>
                <w:left w:val="none" w:sz="0" w:space="0" w:color="auto"/>
                <w:bottom w:val="single" w:sz="12" w:space="0" w:color="207E9C"/>
                <w:right w:val="none" w:sz="0" w:space="0" w:color="auto"/>
              </w:divBdr>
              <w:divsChild>
                <w:div w:id="1356540461">
                  <w:marLeft w:val="0"/>
                  <w:marRight w:val="0"/>
                  <w:marTop w:val="0"/>
                  <w:marBottom w:val="150"/>
                  <w:divBdr>
                    <w:top w:val="single" w:sz="18" w:space="0" w:color="222222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73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569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217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46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6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2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8151">
      <w:bodyDiv w:val="1"/>
      <w:marLeft w:val="15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1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33815">
              <w:marLeft w:val="0"/>
              <w:marRight w:val="0"/>
              <w:marTop w:val="0"/>
              <w:marBottom w:val="0"/>
              <w:divBdr>
                <w:top w:val="single" w:sz="18" w:space="0" w:color="auto"/>
                <w:left w:val="none" w:sz="0" w:space="0" w:color="auto"/>
                <w:bottom w:val="single" w:sz="12" w:space="0" w:color="207E9C"/>
                <w:right w:val="none" w:sz="0" w:space="0" w:color="auto"/>
              </w:divBdr>
              <w:divsChild>
                <w:div w:id="1281497937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56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3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33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evelopment\Temp\CP03%201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67887C-A04C-4512-9CEA-842F0C404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CP03 1B</Template>
  <TotalTime>99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SITE LIST REQUEST FORM</vt:lpstr>
    </vt:vector>
  </TitlesOfParts>
  <Company>ICON Clinical Research</Company>
  <LinksUpToDate>false</LinksUpToDate>
  <CharactersWithSpaces>836</CharactersWithSpaces>
  <SharedDoc>false</SharedDoc>
  <HLinks>
    <vt:vector size="72" baseType="variant">
      <vt:variant>
        <vt:i4>458817</vt:i4>
      </vt:variant>
      <vt:variant>
        <vt:i4>77</vt:i4>
      </vt:variant>
      <vt:variant>
        <vt:i4>0</vt:i4>
      </vt:variant>
      <vt:variant>
        <vt:i4>5</vt:i4>
      </vt:variant>
      <vt:variant>
        <vt:lpwstr>http://www.treasury.gov/resource-center/sanctions/SDN-List/Pages/default.aspx</vt:lpwstr>
      </vt:variant>
      <vt:variant>
        <vt:lpwstr/>
      </vt:variant>
      <vt:variant>
        <vt:i4>327690</vt:i4>
      </vt:variant>
      <vt:variant>
        <vt:i4>70</vt:i4>
      </vt:variant>
      <vt:variant>
        <vt:i4>0</vt:i4>
      </vt:variant>
      <vt:variant>
        <vt:i4>5</vt:i4>
      </vt:variant>
      <vt:variant>
        <vt:lpwstr>https://www.sam.gov/portal/public/SAM</vt:lpwstr>
      </vt:variant>
      <vt:variant>
        <vt:lpwstr/>
      </vt:variant>
      <vt:variant>
        <vt:i4>6553727</vt:i4>
      </vt:variant>
      <vt:variant>
        <vt:i4>63</vt:i4>
      </vt:variant>
      <vt:variant>
        <vt:i4>0</vt:i4>
      </vt:variant>
      <vt:variant>
        <vt:i4>5</vt:i4>
      </vt:variant>
      <vt:variant>
        <vt:lpwstr>http://oig.hhs.gov/compliance/corporate-integrity-agreements/cia-documents.asp</vt:lpwstr>
      </vt:variant>
      <vt:variant>
        <vt:lpwstr/>
      </vt:variant>
      <vt:variant>
        <vt:i4>3145840</vt:i4>
      </vt:variant>
      <vt:variant>
        <vt:i4>56</vt:i4>
      </vt:variant>
      <vt:variant>
        <vt:i4>0</vt:i4>
      </vt:variant>
      <vt:variant>
        <vt:i4>5</vt:i4>
      </vt:variant>
      <vt:variant>
        <vt:lpwstr>http://exclusions.oig.hhs.gov/</vt:lpwstr>
      </vt:variant>
      <vt:variant>
        <vt:lpwstr/>
      </vt:variant>
      <vt:variant>
        <vt:i4>983059</vt:i4>
      </vt:variant>
      <vt:variant>
        <vt:i4>49</vt:i4>
      </vt:variant>
      <vt:variant>
        <vt:i4>0</vt:i4>
      </vt:variant>
      <vt:variant>
        <vt:i4>5</vt:i4>
      </vt:variant>
      <vt:variant>
        <vt:lpwstr>http://www.fda.gov/BiologicsBloodVaccines/GuidanceComplianceRegulatoryInformation/ComplianceActivities/ucm195364.htm</vt:lpwstr>
      </vt:variant>
      <vt:variant>
        <vt:lpwstr/>
      </vt:variant>
      <vt:variant>
        <vt:i4>8192097</vt:i4>
      </vt:variant>
      <vt:variant>
        <vt:i4>42</vt:i4>
      </vt:variant>
      <vt:variant>
        <vt:i4>0</vt:i4>
      </vt:variant>
      <vt:variant>
        <vt:i4>5</vt:i4>
      </vt:variant>
      <vt:variant>
        <vt:lpwstr>http://ori.hhs.gov/misconduct/AdminBulletinBoard.shtml</vt:lpwstr>
      </vt:variant>
      <vt:variant>
        <vt:lpwstr/>
      </vt:variant>
      <vt:variant>
        <vt:i4>7078013</vt:i4>
      </vt:variant>
      <vt:variant>
        <vt:i4>35</vt:i4>
      </vt:variant>
      <vt:variant>
        <vt:i4>0</vt:i4>
      </vt:variant>
      <vt:variant>
        <vt:i4>5</vt:i4>
      </vt:variant>
      <vt:variant>
        <vt:lpwstr>http://www.accessdata.fda.gov/scripts/SDA/sdNavigation.cfm?sd=clinicalinvestigatorsdisqualificationproceedings&amp;previewMode=true&amp;displayAll=true</vt:lpwstr>
      </vt:variant>
      <vt:variant>
        <vt:lpwstr/>
      </vt:variant>
      <vt:variant>
        <vt:i4>1114170</vt:i4>
      </vt:variant>
      <vt:variant>
        <vt:i4>28</vt:i4>
      </vt:variant>
      <vt:variant>
        <vt:i4>0</vt:i4>
      </vt:variant>
      <vt:variant>
        <vt:i4>5</vt:i4>
      </vt:variant>
      <vt:variant>
        <vt:lpwstr>http://www.fda.gov/ora/compliance_ref/bimo/asurlist.htm</vt:lpwstr>
      </vt:variant>
      <vt:variant>
        <vt:lpwstr/>
      </vt:variant>
      <vt:variant>
        <vt:i4>1048583</vt:i4>
      </vt:variant>
      <vt:variant>
        <vt:i4>21</vt:i4>
      </vt:variant>
      <vt:variant>
        <vt:i4>0</vt:i4>
      </vt:variant>
      <vt:variant>
        <vt:i4>5</vt:i4>
      </vt:variant>
      <vt:variant>
        <vt:lpwstr>http://www.fda.gov/RegulatoryInformation/FOI/ElectronicReadingRoom/ucm143240.htm</vt:lpwstr>
      </vt:variant>
      <vt:variant>
        <vt:lpwstr/>
      </vt:variant>
      <vt:variant>
        <vt:i4>8323176</vt:i4>
      </vt:variant>
      <vt:variant>
        <vt:i4>14</vt:i4>
      </vt:variant>
      <vt:variant>
        <vt:i4>0</vt:i4>
      </vt:variant>
      <vt:variant>
        <vt:i4>5</vt:i4>
      </vt:variant>
      <vt:variant>
        <vt:lpwstr>http://www.fda.gov/ICECI/EnforcementActions/WarningLetters/default.htm</vt:lpwstr>
      </vt:variant>
      <vt:variant>
        <vt:lpwstr/>
      </vt:variant>
      <vt:variant>
        <vt:i4>3407985</vt:i4>
      </vt:variant>
      <vt:variant>
        <vt:i4>7</vt:i4>
      </vt:variant>
      <vt:variant>
        <vt:i4>0</vt:i4>
      </vt:variant>
      <vt:variant>
        <vt:i4>5</vt:i4>
      </vt:variant>
      <vt:variant>
        <vt:lpwstr>http://www.accessdata.fda.gov/scripts/cder/cliil/index.cfm</vt:lpwstr>
      </vt:variant>
      <vt:variant>
        <vt:lpwstr/>
      </vt:variant>
      <vt:variant>
        <vt:i4>6226033</vt:i4>
      </vt:variant>
      <vt:variant>
        <vt:i4>0</vt:i4>
      </vt:variant>
      <vt:variant>
        <vt:i4>0</vt:i4>
      </vt:variant>
      <vt:variant>
        <vt:i4>5</vt:i4>
      </vt:variant>
      <vt:variant>
        <vt:lpwstr>http://www.fda.gov/ora/compliance_ref/debar/default.htm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SITE LIST REQUEST FORM</dc:title>
  <dc:creator>Alison Gomillion</dc:creator>
  <cp:lastModifiedBy>Clarity</cp:lastModifiedBy>
  <cp:revision>41</cp:revision>
  <cp:lastPrinted>2013-07-23T14:09:00Z</cp:lastPrinted>
  <dcterms:created xsi:type="dcterms:W3CDTF">2017-02-20T12:02:00Z</dcterms:created>
  <dcterms:modified xsi:type="dcterms:W3CDTF">2017-12-15T08:20:00Z</dcterms:modified>
</cp:coreProperties>
</file>