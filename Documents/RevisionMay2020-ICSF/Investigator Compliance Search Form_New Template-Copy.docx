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BB4" w:rsidRPr="00AC1EDA" w:rsidRDefault="002B5BB4">
      <w:pPr>
        <w:jc w:val="center"/>
        <w:rPr>
          <w:rFonts w:cs="Arial"/>
          <w:b/>
          <w:bCs/>
        </w:rPr>
      </w:pPr>
      <w:r w:rsidRPr="00AC1EDA">
        <w:rPr>
          <w:rFonts w:cs="Arial"/>
          <w:b/>
          <w:bCs/>
        </w:rPr>
        <w:t>INVESTIGATOR COMPLIANCE SEARCH</w:t>
      </w:r>
      <w:r w:rsidR="009D3C42">
        <w:rPr>
          <w:rFonts w:cs="Arial"/>
          <w:b/>
          <w:bCs/>
        </w:rPr>
        <w:t xml:space="preserve"> (ICSF)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2386"/>
        <w:gridCol w:w="1865"/>
        <w:gridCol w:w="3373"/>
      </w:tblGrid>
      <w:tr w:rsidR="005C65C9" w:rsidRPr="00AC1EDA" w:rsidTr="0052033C">
        <w:trPr>
          <w:trHeight w:val="432"/>
        </w:trPr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970BBD" w:rsidRDefault="005C65C9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  <w:color w:val="auto"/>
              </w:rPr>
            </w:pPr>
            <w:r w:rsidRPr="00970BBD">
              <w:rPr>
                <w:rFonts w:cs="Arial"/>
                <w:b/>
                <w:color w:val="auto"/>
              </w:rPr>
              <w:t>ICON Project Number: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FA1E08" w:rsidRDefault="005C65C9" w:rsidP="00A00138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color w:val="auto"/>
              </w:rPr>
            </w:pP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AC1EDA" w:rsidRDefault="005E57F6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Sponsor Protocol No.: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4540CE" w:rsidRDefault="005C65C9" w:rsidP="008702EC">
            <w:pPr>
              <w:rPr>
                <w:rFonts w:cs="Arial"/>
              </w:rPr>
            </w:pPr>
          </w:p>
        </w:tc>
      </w:tr>
      <w:tr w:rsidR="005C65C9" w:rsidRPr="00AC1EDA" w:rsidTr="0052033C">
        <w:trPr>
          <w:trHeight w:val="432"/>
        </w:trPr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970BBD" w:rsidRDefault="005E57F6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</w:rPr>
              <w:t>Institute</w:t>
            </w:r>
            <w:r w:rsidR="004B1543">
              <w:rPr>
                <w:rFonts w:cs="Arial"/>
                <w:b/>
              </w:rPr>
              <w:t xml:space="preserve"> Name</w:t>
            </w:r>
            <w:r>
              <w:rPr>
                <w:rFonts w:cs="Arial"/>
                <w:b/>
              </w:rPr>
              <w:t>: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D92AF7" w:rsidRDefault="005C65C9" w:rsidP="00A17D5C">
            <w:pPr>
              <w:rPr>
                <w:rFonts w:cs="Arial"/>
                <w:color w:val="auto"/>
                <w:lang w:val="en-IN"/>
              </w:rPr>
            </w:pPr>
          </w:p>
        </w:tc>
        <w:tc>
          <w:tcPr>
            <w:tcW w:w="97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AC1EDA" w:rsidRDefault="005E57F6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Address:</w:t>
            </w:r>
          </w:p>
        </w:tc>
        <w:tc>
          <w:tcPr>
            <w:tcW w:w="176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BD7058" w:rsidRDefault="005C65C9" w:rsidP="00A00138">
            <w:pPr>
              <w:tabs>
                <w:tab w:val="left" w:pos="1800"/>
              </w:tabs>
              <w:spacing w:after="0"/>
              <w:rPr>
                <w:color w:val="auto"/>
                <w:lang w:val="en-GB"/>
              </w:rPr>
            </w:pPr>
          </w:p>
        </w:tc>
      </w:tr>
    </w:tbl>
    <w:p w:rsidR="00430E59" w:rsidRDefault="00430E59" w:rsidP="00F133E5">
      <w:pPr>
        <w:spacing w:before="120"/>
        <w:rPr>
          <w:rFonts w:cs="Arial"/>
          <w:b/>
        </w:rPr>
      </w:pPr>
      <w:r>
        <w:rPr>
          <w:rFonts w:cs="Arial"/>
          <w:b/>
        </w:rPr>
        <w:t>Investigators: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976"/>
        <w:gridCol w:w="1560"/>
        <w:gridCol w:w="3372"/>
      </w:tblGrid>
      <w:tr w:rsidR="009066DC" w:rsidTr="00F000BB">
        <w:tc>
          <w:tcPr>
            <w:tcW w:w="1668" w:type="dxa"/>
            <w:shd w:val="clear" w:color="auto" w:fill="auto"/>
          </w:tcPr>
          <w:p w:rsidR="009066DC" w:rsidRPr="00F000BB" w:rsidRDefault="00F81D95" w:rsidP="00F000BB">
            <w:pPr>
              <w:spacing w:before="120"/>
              <w:jc w:val="center"/>
              <w:rPr>
                <w:rFonts w:cs="Arial"/>
                <w:b/>
              </w:rPr>
            </w:pPr>
            <w:r w:rsidRPr="00F000BB">
              <w:rPr>
                <w:rFonts w:cs="Arial"/>
                <w:b/>
                <w:color w:val="auto"/>
              </w:rPr>
              <w:t>ROLE</w:t>
            </w:r>
          </w:p>
        </w:tc>
        <w:tc>
          <w:tcPr>
            <w:tcW w:w="2976" w:type="dxa"/>
            <w:shd w:val="clear" w:color="auto" w:fill="auto"/>
          </w:tcPr>
          <w:p w:rsidR="009066DC" w:rsidRPr="00F000BB" w:rsidRDefault="00F81D95" w:rsidP="00F000BB">
            <w:pPr>
              <w:spacing w:before="120"/>
              <w:jc w:val="center"/>
              <w:rPr>
                <w:rFonts w:cs="Arial"/>
                <w:b/>
                <w:color w:val="auto"/>
              </w:rPr>
            </w:pPr>
            <w:r w:rsidRPr="00F000BB">
              <w:rPr>
                <w:rFonts w:cs="Arial"/>
                <w:b/>
                <w:color w:val="auto"/>
              </w:rPr>
              <w:t>INVESTIGATOR NAME</w:t>
            </w:r>
          </w:p>
          <w:p w:rsidR="00F81D95" w:rsidRPr="00F000BB" w:rsidRDefault="00F81D95" w:rsidP="00F000BB">
            <w:pPr>
              <w:spacing w:before="120"/>
              <w:jc w:val="center"/>
              <w:rPr>
                <w:rFonts w:cs="Arial"/>
                <w:b/>
              </w:rPr>
            </w:pPr>
            <w:r w:rsidRPr="00F000BB">
              <w:rPr>
                <w:rFonts w:cs="Arial"/>
                <w:b/>
                <w:color w:val="auto"/>
              </w:rPr>
              <w:t>(As per 1572/Info received)</w:t>
            </w:r>
          </w:p>
        </w:tc>
        <w:tc>
          <w:tcPr>
            <w:tcW w:w="1560" w:type="dxa"/>
            <w:shd w:val="clear" w:color="auto" w:fill="auto"/>
          </w:tcPr>
          <w:p w:rsidR="009066DC" w:rsidRPr="00F000BB" w:rsidRDefault="00F81D95" w:rsidP="00F000BB">
            <w:pPr>
              <w:spacing w:before="120"/>
              <w:jc w:val="center"/>
              <w:rPr>
                <w:rFonts w:cs="Arial"/>
                <w:b/>
              </w:rPr>
            </w:pPr>
            <w:r w:rsidRPr="00F000BB">
              <w:rPr>
                <w:rFonts w:cs="Arial"/>
                <w:b/>
                <w:color w:val="auto"/>
              </w:rPr>
              <w:t>M</w:t>
            </w:r>
            <w:r w:rsidR="005A1198" w:rsidRPr="00F000BB">
              <w:rPr>
                <w:rFonts w:cs="Arial"/>
                <w:b/>
                <w:color w:val="auto"/>
              </w:rPr>
              <w:t xml:space="preserve">edical </w:t>
            </w:r>
            <w:r w:rsidRPr="00F000BB">
              <w:rPr>
                <w:rFonts w:cs="Arial"/>
                <w:b/>
                <w:color w:val="auto"/>
              </w:rPr>
              <w:t>L</w:t>
            </w:r>
            <w:r w:rsidR="005A1198" w:rsidRPr="00F000BB">
              <w:rPr>
                <w:rFonts w:cs="Arial"/>
                <w:b/>
                <w:color w:val="auto"/>
              </w:rPr>
              <w:t>icense</w:t>
            </w:r>
            <w:r w:rsidRPr="00F000BB">
              <w:rPr>
                <w:rFonts w:cs="Arial"/>
                <w:b/>
                <w:color w:val="auto"/>
              </w:rPr>
              <w:t xml:space="preserve"> N</w:t>
            </w:r>
            <w:r w:rsidR="005A1198" w:rsidRPr="00F000BB">
              <w:rPr>
                <w:rFonts w:cs="Arial"/>
                <w:b/>
                <w:color w:val="auto"/>
              </w:rPr>
              <w:t>umber</w:t>
            </w:r>
            <w:r w:rsidRPr="00F000BB">
              <w:rPr>
                <w:rFonts w:cs="Arial"/>
                <w:b/>
                <w:color w:val="auto"/>
              </w:rPr>
              <w:t xml:space="preserve"> </w:t>
            </w:r>
          </w:p>
        </w:tc>
        <w:tc>
          <w:tcPr>
            <w:tcW w:w="3372" w:type="dxa"/>
            <w:shd w:val="clear" w:color="auto" w:fill="auto"/>
          </w:tcPr>
          <w:p w:rsidR="009066DC" w:rsidRPr="00F000BB" w:rsidRDefault="00F81D95" w:rsidP="00F000BB">
            <w:pPr>
              <w:spacing w:before="120"/>
              <w:jc w:val="center"/>
              <w:rPr>
                <w:rFonts w:cs="Arial"/>
                <w:b/>
              </w:rPr>
            </w:pPr>
            <w:r w:rsidRPr="00F000BB">
              <w:rPr>
                <w:rFonts w:cs="Arial"/>
                <w:b/>
              </w:rPr>
              <w:t>INVESTIGATOR NAME</w:t>
            </w:r>
          </w:p>
          <w:p w:rsidR="00F81D95" w:rsidRPr="00F000BB" w:rsidRDefault="00F81D95" w:rsidP="00F000BB">
            <w:pPr>
              <w:spacing w:before="120"/>
              <w:jc w:val="center"/>
              <w:rPr>
                <w:rFonts w:cs="Arial"/>
                <w:b/>
              </w:rPr>
            </w:pPr>
            <w:r w:rsidRPr="00F000BB">
              <w:rPr>
                <w:rFonts w:cs="Arial"/>
                <w:b/>
              </w:rPr>
              <w:t>(All Combination Searched)</w:t>
            </w:r>
          </w:p>
        </w:tc>
      </w:tr>
      <w:tr w:rsidR="002F17A9" w:rsidTr="00F000BB">
        <w:tc>
          <w:tcPr>
            <w:tcW w:w="0" w:type="auto"/>
            <w:shd w:val="clear" w:color="auto" w:fill="auto"/>
            <w:vAlign w:val="center"/>
          </w:tcPr>
          <w:p w:rsidR="002F17A9" w:rsidRDefault="00153307" w:rsidP="00F000BB">
            <w:pPr>
              <w:jc w:val="center"/>
            </w:pPr>
            <w:r>
              <w:t>PI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F17A9" w:rsidRDefault="002F17A9" w:rsidP="00F000BB">
            <w:pPr>
              <w:jc w:val="left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F17A9" w:rsidRDefault="002F17A9" w:rsidP="00F000BB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F17A9" w:rsidRDefault="002F17A9" w:rsidP="00F000BB">
            <w:pPr>
              <w:jc w:val="left"/>
            </w:pPr>
          </w:p>
        </w:tc>
      </w:tr>
      <w:tr w:rsidR="002A418A" w:rsidTr="00F000BB">
        <w:tc>
          <w:tcPr>
            <w:tcW w:w="0" w:type="auto"/>
            <w:shd w:val="clear" w:color="auto" w:fill="auto"/>
            <w:vAlign w:val="center"/>
          </w:tcPr>
          <w:p w:rsidR="002A418A" w:rsidRDefault="002A418A" w:rsidP="00F000BB">
            <w:pPr>
              <w:jc w:val="center"/>
            </w:pPr>
            <w:r>
              <w:t>Sub I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A418A" w:rsidRDefault="002A418A" w:rsidP="00F000BB">
            <w:pPr>
              <w:jc w:val="left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A418A" w:rsidRDefault="002A418A" w:rsidP="00F000BB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A418A" w:rsidRDefault="002A418A" w:rsidP="00F000BB">
            <w:pPr>
              <w:jc w:val="left"/>
            </w:pPr>
          </w:p>
        </w:tc>
      </w:tr>
    </w:tbl>
    <w:p w:rsidR="008C3C1F" w:rsidRPr="00AC1EDA" w:rsidRDefault="008C3C1F" w:rsidP="00D268C1">
      <w:pPr>
        <w:spacing w:before="240"/>
        <w:rPr>
          <w:rFonts w:cs="Arial"/>
          <w:b/>
        </w:rPr>
      </w:pPr>
      <w:r>
        <w:rPr>
          <w:rFonts w:cs="Arial"/>
          <w:b/>
        </w:rPr>
        <w:t>R</w:t>
      </w:r>
      <w:r w:rsidR="002B5BB4" w:rsidRPr="00AC1EDA">
        <w:rPr>
          <w:rFonts w:cs="Arial"/>
          <w:b/>
        </w:rPr>
        <w:t xml:space="preserve">elevant sources of Investigator information, against which this </w:t>
      </w:r>
      <w:r w:rsidR="00E73DC8">
        <w:rPr>
          <w:rFonts w:cs="Arial"/>
          <w:b/>
        </w:rPr>
        <w:t>Investigator has been checked.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8"/>
        <w:gridCol w:w="2520"/>
        <w:gridCol w:w="1260"/>
        <w:gridCol w:w="3309"/>
        <w:gridCol w:w="1389"/>
      </w:tblGrid>
      <w:tr w:rsidR="009B7F6B" w:rsidRPr="00AC1EDA" w:rsidTr="00CA11C9">
        <w:trPr>
          <w:trHeight w:val="432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NAME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2D05BC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DATE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WEBLINK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ISSUES IDENTIFIED</w:t>
            </w:r>
            <w:r w:rsidRPr="00AC1EDA">
              <w:rPr>
                <w:rFonts w:cs="Arial"/>
              </w:rPr>
              <w:t xml:space="preserve"> </w:t>
            </w:r>
          </w:p>
        </w:tc>
      </w:tr>
      <w:tr w:rsidR="004D0AA0" w:rsidTr="00CA11C9">
        <w:trPr>
          <w:jc w:val="center"/>
        </w:trPr>
        <w:tc>
          <w:tcPr>
            <w:tcW w:w="573" w:type="pct"/>
            <w:vAlign w:val="center"/>
          </w:tcPr>
          <w:p w:rsidR="004D0AA0" w:rsidRDefault="004D0AA0">
            <w:pPr>
              <w:jc w:val="center"/>
            </w:pPr>
            <w:r>
              <w:t>1</w:t>
            </w:r>
          </w:p>
        </w:tc>
        <w:tc>
          <w:tcPr>
            <w:tcW w:w="1316" w:type="pct"/>
            <w:vAlign w:val="center"/>
          </w:tcPr>
          <w:p w:rsidR="004D0AA0" w:rsidRDefault="004D0AA0">
            <w:pPr>
              <w:jc w:val="center"/>
            </w:pPr>
            <w:r>
              <w:t>FDA Debarment List</w:t>
            </w:r>
          </w:p>
        </w:tc>
        <w:tc>
          <w:tcPr>
            <w:tcW w:w="658" w:type="pct"/>
          </w:tcPr>
          <w:p w:rsidR="004D0AA0" w:rsidRDefault="004D0AA0" w:rsidP="002D05BC">
            <w:pPr>
              <w:jc w:val="center"/>
            </w:pPr>
          </w:p>
        </w:tc>
        <w:tc>
          <w:tcPr>
            <w:tcW w:w="1728" w:type="pct"/>
            <w:vAlign w:val="center"/>
          </w:tcPr>
          <w:p w:rsidR="004D0AA0" w:rsidRDefault="004D0AA0">
            <w:pPr>
              <w:jc w:val="center"/>
            </w:pPr>
            <w:r>
              <w:t>http://www.fda.gov/ora/compliance_ref/debar/default.htm</w:t>
            </w:r>
          </w:p>
        </w:tc>
        <w:tc>
          <w:tcPr>
            <w:tcW w:w="725" w:type="pct"/>
            <w:vAlign w:val="center"/>
          </w:tcPr>
          <w:p w:rsidR="004D0AA0" w:rsidRDefault="004D0AA0">
            <w:pPr>
              <w:jc w:val="center"/>
            </w:pPr>
            <w:r>
              <w:t>No</w:t>
            </w:r>
          </w:p>
        </w:tc>
      </w:tr>
      <w:tr w:rsidR="004D0AA0" w:rsidTr="00CA11C9">
        <w:trPr>
          <w:jc w:val="center"/>
        </w:trPr>
        <w:tc>
          <w:tcPr>
            <w:tcW w:w="573" w:type="pct"/>
            <w:vAlign w:val="center"/>
          </w:tcPr>
          <w:p w:rsidR="004D0AA0" w:rsidRDefault="004D0AA0">
            <w:pPr>
              <w:jc w:val="center"/>
            </w:pPr>
            <w:r>
              <w:t>2</w:t>
            </w:r>
          </w:p>
        </w:tc>
        <w:tc>
          <w:tcPr>
            <w:tcW w:w="1316" w:type="pct"/>
            <w:vAlign w:val="center"/>
          </w:tcPr>
          <w:p w:rsidR="004D0AA0" w:rsidRDefault="004D0AA0">
            <w:pPr>
              <w:jc w:val="center"/>
            </w:pPr>
            <w:r>
              <w:t>Clinical Investigator Inspection List (CLIL)(CDER)</w:t>
            </w:r>
          </w:p>
        </w:tc>
        <w:tc>
          <w:tcPr>
            <w:tcW w:w="658" w:type="pct"/>
          </w:tcPr>
          <w:p w:rsidR="004D0AA0" w:rsidRDefault="004D0AA0" w:rsidP="002D05BC">
            <w:pPr>
              <w:jc w:val="center"/>
            </w:pPr>
          </w:p>
        </w:tc>
        <w:tc>
          <w:tcPr>
            <w:tcW w:w="1728" w:type="pct"/>
            <w:vAlign w:val="center"/>
          </w:tcPr>
          <w:p w:rsidR="004D0AA0" w:rsidRDefault="004D0AA0">
            <w:pPr>
              <w:jc w:val="center"/>
            </w:pPr>
            <w:r>
              <w:t>http://www.accessdata.fda.gov/scripts/cder/cliil/index.cfm</w:t>
            </w:r>
          </w:p>
        </w:tc>
        <w:tc>
          <w:tcPr>
            <w:tcW w:w="725" w:type="pct"/>
            <w:vAlign w:val="center"/>
          </w:tcPr>
          <w:p w:rsidR="004D0AA0" w:rsidRDefault="004D0AA0">
            <w:pPr>
              <w:jc w:val="center"/>
            </w:pPr>
            <w:r>
              <w:t>No</w:t>
            </w:r>
          </w:p>
        </w:tc>
      </w:tr>
      <w:tr w:rsidR="004D0AA0" w:rsidTr="00CA11C9">
        <w:trPr>
          <w:jc w:val="center"/>
        </w:trPr>
        <w:tc>
          <w:tcPr>
            <w:tcW w:w="573" w:type="pct"/>
            <w:vAlign w:val="center"/>
          </w:tcPr>
          <w:p w:rsidR="004D0AA0" w:rsidRDefault="004D0AA0">
            <w:pPr>
              <w:jc w:val="center"/>
            </w:pPr>
            <w:r>
              <w:t>3</w:t>
            </w:r>
          </w:p>
        </w:tc>
        <w:tc>
          <w:tcPr>
            <w:tcW w:w="1316" w:type="pct"/>
            <w:vAlign w:val="center"/>
          </w:tcPr>
          <w:p w:rsidR="004D0AA0" w:rsidRDefault="004D0AA0">
            <w:pPr>
              <w:jc w:val="center"/>
            </w:pPr>
            <w:r>
              <w:t>FDA Warning Letters and Responses</w:t>
            </w:r>
          </w:p>
        </w:tc>
        <w:tc>
          <w:tcPr>
            <w:tcW w:w="658" w:type="pct"/>
          </w:tcPr>
          <w:p w:rsidR="004D0AA0" w:rsidRDefault="004D0AA0" w:rsidP="002D05BC">
            <w:pPr>
              <w:jc w:val="center"/>
            </w:pPr>
          </w:p>
        </w:tc>
        <w:tc>
          <w:tcPr>
            <w:tcW w:w="1728" w:type="pct"/>
            <w:vAlign w:val="center"/>
          </w:tcPr>
          <w:p w:rsidR="004D0AA0" w:rsidRDefault="004D0AA0">
            <w:pPr>
              <w:jc w:val="center"/>
            </w:pPr>
            <w:r>
              <w:t>http://www.fda.gov/ICECI/EnforcementActions/WarningLetters/default.htm</w:t>
            </w:r>
          </w:p>
        </w:tc>
        <w:tc>
          <w:tcPr>
            <w:tcW w:w="725" w:type="pct"/>
            <w:vAlign w:val="center"/>
          </w:tcPr>
          <w:p w:rsidR="004D0AA0" w:rsidRDefault="004D0AA0">
            <w:pPr>
              <w:jc w:val="center"/>
            </w:pPr>
            <w:r>
              <w:t>No</w:t>
            </w:r>
          </w:p>
        </w:tc>
      </w:tr>
      <w:tr w:rsidR="004D0AA0" w:rsidTr="00CA11C9">
        <w:trPr>
          <w:jc w:val="center"/>
        </w:trPr>
        <w:tc>
          <w:tcPr>
            <w:tcW w:w="573" w:type="pct"/>
            <w:vAlign w:val="center"/>
          </w:tcPr>
          <w:p w:rsidR="004D0AA0" w:rsidRDefault="004D0AA0">
            <w:pPr>
              <w:jc w:val="center"/>
            </w:pPr>
            <w:r>
              <w:t>4</w:t>
            </w:r>
          </w:p>
        </w:tc>
        <w:tc>
          <w:tcPr>
            <w:tcW w:w="1316" w:type="pct"/>
            <w:vAlign w:val="center"/>
          </w:tcPr>
          <w:p w:rsidR="004D0AA0" w:rsidRDefault="004D0AA0">
            <w:pPr>
              <w:jc w:val="center"/>
            </w:pPr>
            <w:r>
              <w:t>Notice of Opportunity for Hearing (NOOH) – Proposal to Debar</w:t>
            </w:r>
          </w:p>
        </w:tc>
        <w:tc>
          <w:tcPr>
            <w:tcW w:w="658" w:type="pct"/>
          </w:tcPr>
          <w:p w:rsidR="004D0AA0" w:rsidRDefault="004D0AA0" w:rsidP="002D05BC">
            <w:pPr>
              <w:jc w:val="center"/>
            </w:pPr>
          </w:p>
        </w:tc>
        <w:tc>
          <w:tcPr>
            <w:tcW w:w="1728" w:type="pct"/>
            <w:vAlign w:val="center"/>
          </w:tcPr>
          <w:p w:rsidR="004D0AA0" w:rsidRDefault="004D0AA0">
            <w:pPr>
              <w:jc w:val="center"/>
            </w:pPr>
            <w:r>
              <w:t>http://www.fda.gov/RegulatoryInformation/FOI/ElectronicReadingRoom/ucm143240.htm</w:t>
            </w:r>
          </w:p>
        </w:tc>
        <w:tc>
          <w:tcPr>
            <w:tcW w:w="725" w:type="pct"/>
            <w:vAlign w:val="center"/>
          </w:tcPr>
          <w:p w:rsidR="004D0AA0" w:rsidRDefault="004D0AA0">
            <w:pPr>
              <w:jc w:val="center"/>
            </w:pPr>
            <w:r>
              <w:t>No</w:t>
            </w:r>
          </w:p>
        </w:tc>
      </w:tr>
      <w:tr w:rsidR="004D0AA0" w:rsidTr="00CA11C9">
        <w:trPr>
          <w:jc w:val="center"/>
        </w:trPr>
        <w:tc>
          <w:tcPr>
            <w:tcW w:w="573" w:type="pct"/>
            <w:vAlign w:val="center"/>
          </w:tcPr>
          <w:p w:rsidR="004D0AA0" w:rsidRDefault="00850EEC">
            <w:pPr>
              <w:jc w:val="center"/>
            </w:pPr>
            <w:r>
              <w:t>5</w:t>
            </w:r>
          </w:p>
        </w:tc>
        <w:tc>
          <w:tcPr>
            <w:tcW w:w="1316" w:type="pct"/>
            <w:vAlign w:val="center"/>
          </w:tcPr>
          <w:p w:rsidR="004D0AA0" w:rsidRDefault="004D0AA0">
            <w:pPr>
              <w:jc w:val="center"/>
            </w:pPr>
            <w:r>
              <w:t>Clinical Investigators – Disqualification Proceedings (FDA Disqualified/Restricted)</w:t>
            </w:r>
          </w:p>
        </w:tc>
        <w:tc>
          <w:tcPr>
            <w:tcW w:w="658" w:type="pct"/>
          </w:tcPr>
          <w:p w:rsidR="004D0AA0" w:rsidRDefault="004D0AA0" w:rsidP="002D05BC">
            <w:pPr>
              <w:jc w:val="center"/>
            </w:pPr>
          </w:p>
        </w:tc>
        <w:tc>
          <w:tcPr>
            <w:tcW w:w="1728" w:type="pct"/>
            <w:vAlign w:val="center"/>
          </w:tcPr>
          <w:p w:rsidR="004D0AA0" w:rsidRDefault="004D0AA0">
            <w:pPr>
              <w:jc w:val="center"/>
            </w:pPr>
            <w:r>
              <w:t>http://www.accessdata.fda.gov/scripts/SDA/sdNavigation.cfm?sd=clinicalinvestigatorsdisqualificationproceedings&amp;previewMode=true&amp;displayAll=true</w:t>
            </w:r>
          </w:p>
        </w:tc>
        <w:tc>
          <w:tcPr>
            <w:tcW w:w="725" w:type="pct"/>
            <w:vAlign w:val="center"/>
          </w:tcPr>
          <w:p w:rsidR="004D0AA0" w:rsidRDefault="004D0AA0">
            <w:pPr>
              <w:jc w:val="center"/>
            </w:pPr>
            <w:r>
              <w:t>No</w:t>
            </w:r>
          </w:p>
        </w:tc>
      </w:tr>
      <w:tr w:rsidR="004D0AA0" w:rsidTr="00CA11C9">
        <w:trPr>
          <w:jc w:val="center"/>
        </w:trPr>
        <w:tc>
          <w:tcPr>
            <w:tcW w:w="573" w:type="pct"/>
            <w:vAlign w:val="center"/>
          </w:tcPr>
          <w:p w:rsidR="004D0AA0" w:rsidRDefault="00850EEC">
            <w:pPr>
              <w:jc w:val="center"/>
            </w:pPr>
            <w:r>
              <w:t>6</w:t>
            </w:r>
          </w:p>
        </w:tc>
        <w:tc>
          <w:tcPr>
            <w:tcW w:w="1316" w:type="pct"/>
            <w:vAlign w:val="center"/>
          </w:tcPr>
          <w:p w:rsidR="004D0AA0" w:rsidRDefault="004D0AA0">
            <w:pPr>
              <w:jc w:val="center"/>
            </w:pPr>
            <w:r>
              <w:t>PHS Administrative Actions Listing</w:t>
            </w:r>
          </w:p>
        </w:tc>
        <w:tc>
          <w:tcPr>
            <w:tcW w:w="658" w:type="pct"/>
          </w:tcPr>
          <w:p w:rsidR="004D0AA0" w:rsidRDefault="004D0AA0" w:rsidP="002D05BC">
            <w:pPr>
              <w:jc w:val="center"/>
            </w:pPr>
          </w:p>
        </w:tc>
        <w:tc>
          <w:tcPr>
            <w:tcW w:w="1728" w:type="pct"/>
            <w:vAlign w:val="center"/>
          </w:tcPr>
          <w:p w:rsidR="004D0AA0" w:rsidRDefault="004D0AA0">
            <w:pPr>
              <w:jc w:val="center"/>
            </w:pPr>
            <w:r>
              <w:t>https://ori.hhs.gov/ORI_PHS_alert.html?d=update</w:t>
            </w:r>
          </w:p>
        </w:tc>
        <w:tc>
          <w:tcPr>
            <w:tcW w:w="725" w:type="pct"/>
            <w:vAlign w:val="center"/>
          </w:tcPr>
          <w:p w:rsidR="004D0AA0" w:rsidRDefault="004D0AA0">
            <w:pPr>
              <w:jc w:val="center"/>
            </w:pPr>
            <w:r>
              <w:t>No</w:t>
            </w:r>
          </w:p>
        </w:tc>
      </w:tr>
      <w:tr w:rsidR="004D0AA0" w:rsidTr="00CA11C9">
        <w:trPr>
          <w:jc w:val="center"/>
        </w:trPr>
        <w:tc>
          <w:tcPr>
            <w:tcW w:w="573" w:type="pct"/>
            <w:vAlign w:val="center"/>
          </w:tcPr>
          <w:p w:rsidR="004D0AA0" w:rsidRDefault="00850EEC">
            <w:pPr>
              <w:jc w:val="center"/>
            </w:pPr>
            <w:r>
              <w:t>7</w:t>
            </w:r>
          </w:p>
        </w:tc>
        <w:tc>
          <w:tcPr>
            <w:tcW w:w="1316" w:type="pct"/>
            <w:vAlign w:val="center"/>
          </w:tcPr>
          <w:p w:rsidR="004D0AA0" w:rsidRDefault="004D0AA0">
            <w:pPr>
              <w:jc w:val="center"/>
            </w:pPr>
            <w:r>
              <w:t>Clinical Investigator Inspection List (CBER)</w:t>
            </w:r>
          </w:p>
        </w:tc>
        <w:tc>
          <w:tcPr>
            <w:tcW w:w="658" w:type="pct"/>
          </w:tcPr>
          <w:p w:rsidR="004D0AA0" w:rsidRDefault="004D0AA0" w:rsidP="002D05BC">
            <w:pPr>
              <w:jc w:val="center"/>
            </w:pPr>
          </w:p>
        </w:tc>
        <w:tc>
          <w:tcPr>
            <w:tcW w:w="1728" w:type="pct"/>
            <w:vAlign w:val="center"/>
          </w:tcPr>
          <w:p w:rsidR="004D0AA0" w:rsidRDefault="004D0AA0">
            <w:pPr>
              <w:jc w:val="center"/>
            </w:pPr>
            <w:r>
              <w:t>http://www.fda.gov/BiologicsBloodVaccines/GuidanceComplianceRegulatoryInformation/ComplianceActivities/ucm195364.htm</w:t>
            </w:r>
          </w:p>
        </w:tc>
        <w:tc>
          <w:tcPr>
            <w:tcW w:w="725" w:type="pct"/>
            <w:vAlign w:val="center"/>
          </w:tcPr>
          <w:p w:rsidR="004D0AA0" w:rsidRDefault="004D0AA0">
            <w:pPr>
              <w:jc w:val="center"/>
            </w:pPr>
            <w:r>
              <w:t>No</w:t>
            </w:r>
          </w:p>
        </w:tc>
      </w:tr>
      <w:tr w:rsidR="004D0AA0" w:rsidTr="00CA11C9">
        <w:trPr>
          <w:jc w:val="center"/>
        </w:trPr>
        <w:tc>
          <w:tcPr>
            <w:tcW w:w="573" w:type="pct"/>
            <w:vAlign w:val="center"/>
          </w:tcPr>
          <w:p w:rsidR="004D0AA0" w:rsidRDefault="00850EEC">
            <w:pPr>
              <w:jc w:val="center"/>
            </w:pPr>
            <w:r>
              <w:t>8</w:t>
            </w:r>
          </w:p>
        </w:tc>
        <w:tc>
          <w:tcPr>
            <w:tcW w:w="1316" w:type="pct"/>
            <w:vAlign w:val="center"/>
          </w:tcPr>
          <w:p w:rsidR="004D0AA0" w:rsidRDefault="004D0AA0" w:rsidP="00D268C1">
            <w:pPr>
              <w:jc w:val="center"/>
            </w:pPr>
            <w:r>
              <w:t>HHS/OIG/ Exclusions Database Search/Fraud</w:t>
            </w:r>
          </w:p>
        </w:tc>
        <w:tc>
          <w:tcPr>
            <w:tcW w:w="658" w:type="pct"/>
          </w:tcPr>
          <w:p w:rsidR="004D0AA0" w:rsidRDefault="004D0AA0" w:rsidP="002D05BC">
            <w:pPr>
              <w:jc w:val="center"/>
            </w:pPr>
          </w:p>
        </w:tc>
        <w:tc>
          <w:tcPr>
            <w:tcW w:w="1728" w:type="pct"/>
            <w:vAlign w:val="center"/>
          </w:tcPr>
          <w:p w:rsidR="004D0AA0" w:rsidRDefault="004D0AA0">
            <w:pPr>
              <w:jc w:val="center"/>
            </w:pPr>
            <w:r>
              <w:t>https://oig.hhs.gov/exclusions/exclusions_list.asp</w:t>
            </w:r>
          </w:p>
        </w:tc>
        <w:tc>
          <w:tcPr>
            <w:tcW w:w="725" w:type="pct"/>
            <w:vAlign w:val="center"/>
          </w:tcPr>
          <w:p w:rsidR="004D0AA0" w:rsidRDefault="004D0AA0">
            <w:pPr>
              <w:jc w:val="center"/>
            </w:pPr>
            <w:r>
              <w:t>No</w:t>
            </w:r>
          </w:p>
        </w:tc>
      </w:tr>
      <w:tr w:rsidR="004D0AA0" w:rsidTr="00CA11C9">
        <w:trPr>
          <w:jc w:val="center"/>
        </w:trPr>
        <w:tc>
          <w:tcPr>
            <w:tcW w:w="573" w:type="pct"/>
            <w:vAlign w:val="center"/>
          </w:tcPr>
          <w:p w:rsidR="004D0AA0" w:rsidRDefault="00850EEC" w:rsidP="00D268C1">
            <w:pPr>
              <w:pageBreakBefore/>
              <w:jc w:val="center"/>
            </w:pPr>
            <w:r>
              <w:lastRenderedPageBreak/>
              <w:t>9</w:t>
            </w:r>
          </w:p>
        </w:tc>
        <w:tc>
          <w:tcPr>
            <w:tcW w:w="1316" w:type="pct"/>
            <w:vAlign w:val="center"/>
          </w:tcPr>
          <w:p w:rsidR="004D0AA0" w:rsidRDefault="004D0AA0" w:rsidP="00D268C1">
            <w:pPr>
              <w:pageBreakBefore/>
              <w:jc w:val="center"/>
            </w:pPr>
            <w:r>
              <w:t>HHS/OIG Corporate Integrity Agreements/ Watch List</w:t>
            </w:r>
          </w:p>
        </w:tc>
        <w:tc>
          <w:tcPr>
            <w:tcW w:w="658" w:type="pct"/>
          </w:tcPr>
          <w:p w:rsidR="004D0AA0" w:rsidRDefault="004D0AA0" w:rsidP="002D05BC">
            <w:pPr>
              <w:jc w:val="center"/>
            </w:pPr>
          </w:p>
        </w:tc>
        <w:tc>
          <w:tcPr>
            <w:tcW w:w="1728" w:type="pct"/>
            <w:vAlign w:val="center"/>
          </w:tcPr>
          <w:p w:rsidR="004D0AA0" w:rsidRDefault="004D0AA0" w:rsidP="00D268C1">
            <w:pPr>
              <w:pageBreakBefore/>
              <w:jc w:val="center"/>
            </w:pPr>
            <w:r>
              <w:t>http://oig.hhs.gov/compliance/corporate-integrity-agreements/cia-documents.asp</w:t>
            </w:r>
          </w:p>
        </w:tc>
        <w:tc>
          <w:tcPr>
            <w:tcW w:w="725" w:type="pct"/>
            <w:vAlign w:val="center"/>
          </w:tcPr>
          <w:p w:rsidR="004D0AA0" w:rsidRDefault="004D0AA0" w:rsidP="00D268C1">
            <w:pPr>
              <w:pageBreakBefore/>
              <w:jc w:val="center"/>
            </w:pPr>
            <w:r>
              <w:t>No</w:t>
            </w:r>
          </w:p>
        </w:tc>
      </w:tr>
      <w:tr w:rsidR="004D0AA0" w:rsidTr="00CA11C9">
        <w:trPr>
          <w:jc w:val="center"/>
        </w:trPr>
        <w:tc>
          <w:tcPr>
            <w:tcW w:w="573" w:type="pct"/>
            <w:vAlign w:val="center"/>
          </w:tcPr>
          <w:p w:rsidR="004D0AA0" w:rsidRDefault="00850EEC">
            <w:pPr>
              <w:jc w:val="center"/>
            </w:pPr>
            <w:r>
              <w:t>10</w:t>
            </w:r>
          </w:p>
        </w:tc>
        <w:tc>
          <w:tcPr>
            <w:tcW w:w="1316" w:type="pct"/>
            <w:vAlign w:val="center"/>
          </w:tcPr>
          <w:p w:rsidR="004D0AA0" w:rsidRDefault="004D0AA0">
            <w:pPr>
              <w:jc w:val="center"/>
            </w:pPr>
            <w:r>
              <w:t>System for Award Management (SAM)</w:t>
            </w:r>
          </w:p>
        </w:tc>
        <w:tc>
          <w:tcPr>
            <w:tcW w:w="658" w:type="pct"/>
          </w:tcPr>
          <w:p w:rsidR="004D0AA0" w:rsidRDefault="004D0AA0" w:rsidP="002D05BC">
            <w:pPr>
              <w:jc w:val="center"/>
            </w:pPr>
          </w:p>
        </w:tc>
        <w:tc>
          <w:tcPr>
            <w:tcW w:w="1728" w:type="pct"/>
            <w:vAlign w:val="center"/>
          </w:tcPr>
          <w:p w:rsidR="004D0AA0" w:rsidRDefault="00850EEC">
            <w:pPr>
              <w:jc w:val="center"/>
            </w:pPr>
            <w:r w:rsidRPr="00850EEC">
              <w:t>https://www.sam.gov/SAM/pages/public/searchRecords/search.jsf</w:t>
            </w:r>
          </w:p>
        </w:tc>
        <w:tc>
          <w:tcPr>
            <w:tcW w:w="725" w:type="pct"/>
            <w:vAlign w:val="center"/>
          </w:tcPr>
          <w:p w:rsidR="004D0AA0" w:rsidRDefault="004D0AA0">
            <w:pPr>
              <w:jc w:val="center"/>
            </w:pPr>
            <w:r>
              <w:t>No</w:t>
            </w:r>
          </w:p>
        </w:tc>
      </w:tr>
      <w:tr w:rsidR="004D0AA0" w:rsidTr="00CA11C9">
        <w:trPr>
          <w:jc w:val="center"/>
        </w:trPr>
        <w:tc>
          <w:tcPr>
            <w:tcW w:w="573" w:type="pct"/>
            <w:vAlign w:val="center"/>
          </w:tcPr>
          <w:p w:rsidR="004D0AA0" w:rsidRDefault="00850EEC">
            <w:pPr>
              <w:jc w:val="center"/>
            </w:pPr>
            <w:r>
              <w:t>11</w:t>
            </w:r>
          </w:p>
        </w:tc>
        <w:tc>
          <w:tcPr>
            <w:tcW w:w="1316" w:type="pct"/>
            <w:vAlign w:val="center"/>
          </w:tcPr>
          <w:p w:rsidR="004D0AA0" w:rsidRDefault="004D0AA0">
            <w:pPr>
              <w:jc w:val="center"/>
            </w:pPr>
            <w:r>
              <w:t>List of Specially Designated Nationals (SDN)</w:t>
            </w:r>
          </w:p>
        </w:tc>
        <w:tc>
          <w:tcPr>
            <w:tcW w:w="658" w:type="pct"/>
          </w:tcPr>
          <w:p w:rsidR="004D0AA0" w:rsidRDefault="004D0AA0" w:rsidP="002D05BC">
            <w:pPr>
              <w:jc w:val="center"/>
            </w:pPr>
          </w:p>
        </w:tc>
        <w:tc>
          <w:tcPr>
            <w:tcW w:w="1728" w:type="pct"/>
            <w:vAlign w:val="center"/>
          </w:tcPr>
          <w:p w:rsidR="004D0AA0" w:rsidRDefault="004D0AA0">
            <w:pPr>
              <w:jc w:val="center"/>
            </w:pPr>
            <w:r>
              <w:t>http://www.treasury.gov/resource-center/sanctions/SDN-List/Pages/default.aspx</w:t>
            </w:r>
          </w:p>
        </w:tc>
        <w:tc>
          <w:tcPr>
            <w:tcW w:w="725" w:type="pct"/>
            <w:vAlign w:val="center"/>
          </w:tcPr>
          <w:p w:rsidR="004D0AA0" w:rsidRDefault="004D0AA0">
            <w:pPr>
              <w:jc w:val="center"/>
            </w:pPr>
            <w:r>
              <w:t>No</w:t>
            </w:r>
          </w:p>
        </w:tc>
      </w:tr>
      <w:tr w:rsidR="004D0AA0" w:rsidTr="00CA11C9">
        <w:trPr>
          <w:jc w:val="center"/>
        </w:trPr>
        <w:tc>
          <w:tcPr>
            <w:tcW w:w="573" w:type="pct"/>
            <w:vAlign w:val="center"/>
          </w:tcPr>
          <w:p w:rsidR="004D0AA0" w:rsidRDefault="00850EEC">
            <w:pPr>
              <w:jc w:val="center"/>
            </w:pPr>
            <w:r>
              <w:t>12</w:t>
            </w:r>
          </w:p>
        </w:tc>
        <w:tc>
          <w:tcPr>
            <w:tcW w:w="1316" w:type="pct"/>
            <w:vAlign w:val="center"/>
          </w:tcPr>
          <w:p w:rsidR="004D0AA0" w:rsidRDefault="004D0AA0">
            <w:pPr>
              <w:jc w:val="center"/>
            </w:pPr>
            <w:r>
              <w:t>World Check (PI)</w:t>
            </w:r>
          </w:p>
        </w:tc>
        <w:tc>
          <w:tcPr>
            <w:tcW w:w="658" w:type="pct"/>
          </w:tcPr>
          <w:p w:rsidR="004D0AA0" w:rsidRDefault="004D0AA0" w:rsidP="002D05BC">
            <w:pPr>
              <w:jc w:val="center"/>
            </w:pPr>
          </w:p>
        </w:tc>
        <w:tc>
          <w:tcPr>
            <w:tcW w:w="1728" w:type="pct"/>
            <w:vAlign w:val="center"/>
          </w:tcPr>
          <w:p w:rsidR="004D0AA0" w:rsidRDefault="004E5A3E" w:rsidP="004E5A3E">
            <w:pPr>
              <w:jc w:val="center"/>
            </w:pPr>
            <w:r>
              <w:t>https://uk1.sentinel.truthtechnologies.com/mlds?page=index_login.html</w:t>
            </w:r>
          </w:p>
        </w:tc>
        <w:tc>
          <w:tcPr>
            <w:tcW w:w="725" w:type="pct"/>
            <w:vAlign w:val="center"/>
          </w:tcPr>
          <w:p w:rsidR="004D0AA0" w:rsidRDefault="004D0AA0">
            <w:pPr>
              <w:jc w:val="center"/>
            </w:pPr>
            <w:r>
              <w:t>No</w:t>
            </w:r>
          </w:p>
        </w:tc>
      </w:tr>
      <w:tr w:rsidR="004D0AA0" w:rsidTr="00CA11C9">
        <w:trPr>
          <w:jc w:val="center"/>
        </w:trPr>
        <w:tc>
          <w:tcPr>
            <w:tcW w:w="573" w:type="pct"/>
            <w:vAlign w:val="center"/>
          </w:tcPr>
          <w:p w:rsidR="004D0AA0" w:rsidRDefault="00850EEC">
            <w:pPr>
              <w:jc w:val="center"/>
            </w:pPr>
            <w:r>
              <w:t>13</w:t>
            </w:r>
          </w:p>
        </w:tc>
        <w:tc>
          <w:tcPr>
            <w:tcW w:w="1316" w:type="pct"/>
            <w:vAlign w:val="center"/>
          </w:tcPr>
          <w:p w:rsidR="004D0AA0" w:rsidRDefault="004D0AA0">
            <w:pPr>
              <w:jc w:val="center"/>
            </w:pPr>
            <w:r>
              <w:t>World Check (Institute)</w:t>
            </w:r>
          </w:p>
        </w:tc>
        <w:tc>
          <w:tcPr>
            <w:tcW w:w="658" w:type="pct"/>
          </w:tcPr>
          <w:p w:rsidR="004D0AA0" w:rsidRDefault="004D0AA0" w:rsidP="002D05BC">
            <w:pPr>
              <w:jc w:val="center"/>
            </w:pPr>
          </w:p>
        </w:tc>
        <w:tc>
          <w:tcPr>
            <w:tcW w:w="1728" w:type="pct"/>
            <w:vAlign w:val="center"/>
          </w:tcPr>
          <w:p w:rsidR="004D0AA0" w:rsidRDefault="004E5A3E">
            <w:pPr>
              <w:jc w:val="center"/>
            </w:pPr>
            <w:r>
              <w:t>https://uk1.sentinel.truthtechnologies.com/mlds?page=index_login.html</w:t>
            </w:r>
          </w:p>
        </w:tc>
        <w:tc>
          <w:tcPr>
            <w:tcW w:w="725" w:type="pct"/>
            <w:vAlign w:val="center"/>
          </w:tcPr>
          <w:p w:rsidR="004D0AA0" w:rsidRDefault="004D0AA0">
            <w:pPr>
              <w:jc w:val="center"/>
            </w:pPr>
            <w:r>
              <w:t>No</w:t>
            </w:r>
          </w:p>
        </w:tc>
      </w:tr>
      <w:tr w:rsidR="004D0AA0" w:rsidTr="00CA11C9">
        <w:trPr>
          <w:jc w:val="center"/>
        </w:trPr>
        <w:tc>
          <w:tcPr>
            <w:tcW w:w="573" w:type="pct"/>
            <w:vAlign w:val="center"/>
          </w:tcPr>
          <w:p w:rsidR="004D0AA0" w:rsidRDefault="00850EEC">
            <w:pPr>
              <w:jc w:val="center"/>
            </w:pPr>
            <w:r>
              <w:t>14</w:t>
            </w:r>
          </w:p>
        </w:tc>
        <w:tc>
          <w:tcPr>
            <w:tcW w:w="1316" w:type="pct"/>
            <w:vAlign w:val="center"/>
          </w:tcPr>
          <w:p w:rsidR="004D0AA0" w:rsidRDefault="004D0AA0">
            <w:pPr>
              <w:jc w:val="center"/>
            </w:pPr>
            <w:r>
              <w:t>ICON Internal Flag Check</w:t>
            </w:r>
            <w:r w:rsidR="00850EEC">
              <w:br/>
              <w:t xml:space="preserve">(ICON Investigator Database - </w:t>
            </w:r>
            <w:proofErr w:type="spellStart"/>
            <w:r w:rsidR="00850EEC">
              <w:t>ISprint</w:t>
            </w:r>
            <w:proofErr w:type="spellEnd"/>
            <w:r w:rsidR="00850EEC">
              <w:t>)</w:t>
            </w:r>
          </w:p>
        </w:tc>
        <w:tc>
          <w:tcPr>
            <w:tcW w:w="658" w:type="pct"/>
          </w:tcPr>
          <w:p w:rsidR="004D0AA0" w:rsidRDefault="004D0AA0" w:rsidP="002D05BC">
            <w:pPr>
              <w:jc w:val="center"/>
            </w:pPr>
          </w:p>
        </w:tc>
        <w:tc>
          <w:tcPr>
            <w:tcW w:w="1728" w:type="pct"/>
            <w:vAlign w:val="center"/>
          </w:tcPr>
          <w:p w:rsidR="004D0AA0" w:rsidRDefault="00850EEC" w:rsidP="00850EEC">
            <w:pPr>
              <w:jc w:val="center"/>
            </w:pPr>
            <w:r w:rsidRPr="00850EEC">
              <w:t>https://</w:t>
            </w:r>
            <w:r>
              <w:t>www</w:t>
            </w:r>
            <w:r w:rsidRPr="00850EEC">
              <w:t>.salesforce.com/</w:t>
            </w:r>
          </w:p>
        </w:tc>
        <w:tc>
          <w:tcPr>
            <w:tcW w:w="725" w:type="pct"/>
            <w:vAlign w:val="center"/>
          </w:tcPr>
          <w:p w:rsidR="004D0AA0" w:rsidRDefault="004D0AA0">
            <w:pPr>
              <w:jc w:val="center"/>
            </w:pPr>
            <w:r>
              <w:t>No</w:t>
            </w:r>
          </w:p>
        </w:tc>
      </w:tr>
    </w:tbl>
    <w:p w:rsidR="004543D5" w:rsidRDefault="004543D5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E73DC8" w:rsidRDefault="00321A77" w:rsidP="00D268C1">
      <w:pPr>
        <w:keepLines w:val="0"/>
        <w:widowControl/>
        <w:overflowPunct/>
        <w:autoSpaceDE/>
        <w:autoSpaceDN/>
        <w:adjustRightInd/>
        <w:jc w:val="left"/>
        <w:rPr>
          <w:rFonts w:cs="Arial"/>
          <w:b/>
        </w:rPr>
      </w:pPr>
      <w:r w:rsidRPr="00321A77">
        <w:rPr>
          <w:rFonts w:cs="Arial"/>
          <w:b/>
        </w:rPr>
        <w:t>Please list all Sponsor</w:t>
      </w:r>
      <w:r w:rsidR="00D268C1">
        <w:rPr>
          <w:rFonts w:cs="Arial"/>
          <w:b/>
        </w:rPr>
        <w:t>/</w:t>
      </w:r>
      <w:r w:rsidRPr="00321A77">
        <w:rPr>
          <w:rFonts w:cs="Arial"/>
          <w:b/>
        </w:rPr>
        <w:t>Country Specific checks, against which the review has been completed for the Investigator(s).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2222"/>
        <w:gridCol w:w="1559"/>
        <w:gridCol w:w="3309"/>
        <w:gridCol w:w="1389"/>
      </w:tblGrid>
      <w:tr w:rsidR="00E73DC8" w:rsidRPr="00AC1EDA" w:rsidTr="0052033C">
        <w:trPr>
          <w:trHeight w:val="432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52033C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52033C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NAME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52033C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DATE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52033C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WEBLINK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52033C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ISSUES IDENTIFIED</w:t>
            </w:r>
            <w:r w:rsidRPr="00AC1EDA">
              <w:rPr>
                <w:rFonts w:cs="Arial"/>
              </w:rPr>
              <w:t xml:space="preserve"> </w:t>
            </w:r>
          </w:p>
        </w:tc>
      </w:tr>
      <w:tr w:rsidR="002F17A9" w:rsidTr="00D268C1">
        <w:trPr>
          <w:jc w:val="center"/>
        </w:trPr>
        <w:tc>
          <w:tcPr>
            <w:tcW w:w="573" w:type="pct"/>
            <w:vAlign w:val="center"/>
          </w:tcPr>
          <w:p w:rsidR="002F17A9" w:rsidRDefault="00153307">
            <w:pPr>
              <w:jc w:val="center"/>
            </w:pPr>
            <w:r>
              <w:t>1</w:t>
            </w:r>
            <w:r w:rsidR="00850EEC">
              <w:t>5</w:t>
            </w:r>
          </w:p>
        </w:tc>
        <w:tc>
          <w:tcPr>
            <w:tcW w:w="1160" w:type="pct"/>
            <w:vAlign w:val="center"/>
          </w:tcPr>
          <w:p w:rsidR="002F17A9" w:rsidRDefault="002F17A9">
            <w:pPr>
              <w:jc w:val="center"/>
            </w:pPr>
          </w:p>
        </w:tc>
        <w:tc>
          <w:tcPr>
            <w:tcW w:w="814" w:type="pct"/>
            <w:vAlign w:val="center"/>
          </w:tcPr>
          <w:p w:rsidR="002F17A9" w:rsidRDefault="002F17A9">
            <w:pPr>
              <w:jc w:val="center"/>
            </w:pPr>
          </w:p>
        </w:tc>
        <w:tc>
          <w:tcPr>
            <w:tcW w:w="1728" w:type="pct"/>
            <w:vAlign w:val="center"/>
          </w:tcPr>
          <w:p w:rsidR="002F17A9" w:rsidRDefault="002F17A9">
            <w:pPr>
              <w:jc w:val="center"/>
            </w:pPr>
          </w:p>
        </w:tc>
        <w:tc>
          <w:tcPr>
            <w:tcW w:w="725" w:type="pct"/>
            <w:vAlign w:val="center"/>
          </w:tcPr>
          <w:p w:rsidR="002F17A9" w:rsidRDefault="002F17A9">
            <w:pPr>
              <w:jc w:val="center"/>
            </w:pPr>
          </w:p>
        </w:tc>
      </w:tr>
    </w:tbl>
    <w:p w:rsidR="00E73DC8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321A77" w:rsidRPr="00CC5F2F" w:rsidRDefault="00321A77" w:rsidP="00D268C1">
      <w:pPr>
        <w:spacing w:before="120"/>
        <w:rPr>
          <w:rFonts w:cs="Arial"/>
          <w:b/>
          <w:highlight w:val="yellow"/>
        </w:rPr>
      </w:pPr>
      <w:r w:rsidRPr="00CC5F2F">
        <w:rPr>
          <w:rFonts w:cs="Arial"/>
          <w:b/>
          <w:highlight w:val="yellow"/>
        </w:rPr>
        <w:t>If issues are identified (Yes), please provide additional details. Details may be printed and attached.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2126"/>
        <w:gridCol w:w="1701"/>
        <w:gridCol w:w="4648"/>
      </w:tblGrid>
      <w:tr w:rsidR="004E725B" w:rsidRPr="00AC1EDA" w:rsidTr="008F209E">
        <w:trPr>
          <w:trHeight w:val="432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CC5F2F" w:rsidRDefault="004E725B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  <w:highlight w:val="yellow"/>
              </w:rPr>
            </w:pPr>
            <w:r w:rsidRPr="00CC5F2F">
              <w:rPr>
                <w:rFonts w:cs="Arial"/>
                <w:b/>
                <w:highlight w:val="yellow"/>
              </w:rPr>
              <w:t>SOURCE #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25B" w:rsidRPr="00CC5F2F" w:rsidRDefault="004E725B" w:rsidP="004E725B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  <w:highlight w:val="yellow"/>
              </w:rPr>
            </w:pPr>
            <w:r w:rsidRPr="00CC5F2F">
              <w:rPr>
                <w:rFonts w:cs="Arial"/>
                <w:b/>
                <w:highlight w:val="yellow"/>
              </w:rPr>
              <w:t>INVESTIGATOR</w:t>
            </w:r>
            <w:r w:rsidR="00C71808" w:rsidRPr="00CC5F2F">
              <w:rPr>
                <w:rFonts w:cs="Arial"/>
                <w:b/>
                <w:highlight w:val="yellow"/>
              </w:rPr>
              <w:t>/ INSTITUTE</w:t>
            </w:r>
            <w:r w:rsidRPr="00CC5F2F">
              <w:rPr>
                <w:rFonts w:cs="Arial"/>
                <w:b/>
                <w:highlight w:val="yellow"/>
              </w:rPr>
              <w:t xml:space="preserve"> NAME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CC5F2F" w:rsidRDefault="005A1198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  <w:highlight w:val="yellow"/>
              </w:rPr>
            </w:pPr>
            <w:r w:rsidRPr="00CC5F2F">
              <w:rPr>
                <w:rFonts w:cs="Arial"/>
                <w:b/>
                <w:highlight w:val="yellow"/>
              </w:rPr>
              <w:t>DATE OF INSPECTION</w:t>
            </w:r>
          </w:p>
        </w:tc>
        <w:tc>
          <w:tcPr>
            <w:tcW w:w="2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4E725B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CC5F2F">
              <w:rPr>
                <w:rFonts w:cs="Arial"/>
                <w:b/>
                <w:highlight w:val="yellow"/>
              </w:rPr>
              <w:t>DESCRIPTION OF FINDINGS</w:t>
            </w:r>
          </w:p>
        </w:tc>
      </w:tr>
      <w:tr w:rsidR="002A418A" w:rsidRPr="00AC1EDA" w:rsidTr="004D0AA0">
        <w:trPr>
          <w:trHeight w:val="432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418A" w:rsidRPr="00AC1EDA" w:rsidRDefault="002A418A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418A" w:rsidRDefault="002A418A" w:rsidP="004D0AA0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418A" w:rsidRDefault="002A418A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2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418A" w:rsidRPr="00AC1EDA" w:rsidRDefault="002A418A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</w:p>
        </w:tc>
      </w:tr>
    </w:tbl>
    <w:p w:rsidR="004543D5" w:rsidRDefault="004543D5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17440C" w:rsidRPr="00AC1EDA" w:rsidRDefault="0017440C" w:rsidP="0017440C">
      <w:pPr>
        <w:spacing w:before="120"/>
        <w:rPr>
          <w:rFonts w:cs="Arial"/>
        </w:rPr>
      </w:pPr>
      <w:r w:rsidRPr="00AC1EDA">
        <w:rPr>
          <w:rFonts w:cs="Arial"/>
          <w:b/>
        </w:rPr>
        <w:t>Search Performed By: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8"/>
        <w:gridCol w:w="4678"/>
      </w:tblGrid>
      <w:tr w:rsidR="001C11C8" w:rsidTr="00F000BB">
        <w:trPr>
          <w:trHeight w:val="800"/>
        </w:trPr>
        <w:tc>
          <w:tcPr>
            <w:tcW w:w="4928" w:type="dxa"/>
            <w:shd w:val="clear" w:color="auto" w:fill="auto"/>
          </w:tcPr>
          <w:p w:rsidR="001C11C8" w:rsidRPr="00F000BB" w:rsidRDefault="00833374" w:rsidP="00CA11C9">
            <w:pPr>
              <w:spacing w:before="120"/>
              <w:jc w:val="left"/>
              <w:rPr>
                <w:rFonts w:cs="Arial"/>
              </w:rPr>
            </w:pPr>
            <w:r w:rsidRPr="00F000BB">
              <w:rPr>
                <w:rFonts w:cs="Arial"/>
                <w:b/>
                <w:color w:val="auto"/>
              </w:rPr>
              <w:t xml:space="preserve">Printed Name: </w:t>
            </w:r>
            <w:r w:rsidR="004D0AA0" w:rsidRPr="00F000BB">
              <w:rPr>
                <w:rFonts w:cs="Arial"/>
                <w:b/>
                <w:color w:val="auto"/>
              </w:rPr>
              <w:t xml:space="preserve"> </w:t>
            </w:r>
          </w:p>
        </w:tc>
        <w:tc>
          <w:tcPr>
            <w:tcW w:w="4678" w:type="dxa"/>
            <w:shd w:val="clear" w:color="auto" w:fill="auto"/>
          </w:tcPr>
          <w:p w:rsidR="001C11C8" w:rsidRPr="00F000BB" w:rsidRDefault="005A1198" w:rsidP="00F000BB">
            <w:pPr>
              <w:spacing w:before="120"/>
              <w:jc w:val="left"/>
              <w:rPr>
                <w:rFonts w:cs="Arial"/>
                <w:b/>
              </w:rPr>
            </w:pPr>
            <w:r w:rsidRPr="00F000BB">
              <w:rPr>
                <w:rFonts w:cs="Arial"/>
                <w:b/>
                <w:color w:val="auto"/>
              </w:rPr>
              <w:t>Date</w:t>
            </w:r>
            <w:r w:rsidR="00833374" w:rsidRPr="00F000BB">
              <w:rPr>
                <w:rFonts w:cs="Arial"/>
                <w:b/>
                <w:color w:val="auto"/>
              </w:rPr>
              <w:t>:</w:t>
            </w:r>
            <w:r w:rsidR="002A418A" w:rsidRPr="00F000BB">
              <w:rPr>
                <w:rFonts w:cs="Arial"/>
                <w:b/>
                <w:color w:val="auto"/>
              </w:rPr>
              <w:t xml:space="preserve"> </w:t>
            </w:r>
          </w:p>
        </w:tc>
      </w:tr>
      <w:tr w:rsidR="005A1198" w:rsidTr="00F000BB">
        <w:trPr>
          <w:trHeight w:val="1517"/>
        </w:trPr>
        <w:tc>
          <w:tcPr>
            <w:tcW w:w="9606" w:type="dxa"/>
            <w:gridSpan w:val="2"/>
            <w:shd w:val="clear" w:color="auto" w:fill="auto"/>
          </w:tcPr>
          <w:p w:rsidR="005A1198" w:rsidRPr="00F000BB" w:rsidRDefault="00833374" w:rsidP="00F000BB">
            <w:pPr>
              <w:spacing w:before="120"/>
              <w:jc w:val="left"/>
              <w:rPr>
                <w:rFonts w:cs="Arial"/>
                <w:b/>
                <w:color w:val="auto"/>
              </w:rPr>
            </w:pPr>
            <w:r w:rsidRPr="00F000BB">
              <w:rPr>
                <w:rFonts w:cs="Arial"/>
                <w:b/>
                <w:color w:val="auto"/>
              </w:rPr>
              <w:t>Signature:</w:t>
            </w:r>
          </w:p>
        </w:tc>
      </w:tr>
    </w:tbl>
    <w:p w:rsidR="004A3DEC" w:rsidRDefault="004A3DEC" w:rsidP="007D7203">
      <w:pPr>
        <w:tabs>
          <w:tab w:val="left" w:pos="7980"/>
        </w:tabs>
      </w:pPr>
    </w:p>
    <w:sectPr w:rsidR="004A3DE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endnotePr>
        <w:numFmt w:val="decimal"/>
      </w:endnotePr>
      <w:type w:val="continuous"/>
      <w:pgSz w:w="12240" w:h="15840"/>
      <w:pgMar w:top="1987" w:right="1440" w:bottom="734" w:left="1440" w:header="864" w:footer="67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A8E" w:rsidRDefault="00DC3A8E">
      <w:r>
        <w:separator/>
      </w:r>
    </w:p>
  </w:endnote>
  <w:endnote w:type="continuationSeparator" w:id="0">
    <w:p w:rsidR="00DC3A8E" w:rsidRDefault="00DC3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1)">
    <w:altName w:val="Arial"/>
    <w:charset w:val="00"/>
    <w:family w:val="swiss"/>
    <w:pitch w:val="variable"/>
    <w:sig w:usb0="00000003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F2F" w:rsidRDefault="00CC5F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5070"/>
      <w:gridCol w:w="3177"/>
      <w:gridCol w:w="1329"/>
    </w:tblGrid>
    <w:tr w:rsidR="00E815D5" w:rsidTr="00BE540A">
      <w:trPr>
        <w:trHeight w:val="133"/>
      </w:trPr>
      <w:tc>
        <w:tcPr>
          <w:tcW w:w="2647" w:type="pct"/>
        </w:tcPr>
        <w:p w:rsidR="00E815D5" w:rsidRDefault="00AE43F7" w:rsidP="00AE43F7">
          <w:pPr>
            <w:pStyle w:val="Footer"/>
            <w:widowControl/>
            <w:tabs>
              <w:tab w:val="left" w:pos="720"/>
            </w:tabs>
            <w:rPr>
              <w:bCs/>
            </w:rPr>
          </w:pPr>
          <w:r>
            <w:rPr>
              <w:bCs/>
              <w:position w:val="-6"/>
            </w:rPr>
            <w:t>SST002-SOP-F01/</w:t>
          </w:r>
          <w:r w:rsidRPr="00CC5F2F">
            <w:rPr>
              <w:bCs/>
              <w:position w:val="-6"/>
              <w:highlight w:val="yellow"/>
            </w:rPr>
            <w:t>Version 3</w:t>
          </w:r>
          <w:r w:rsidR="00E815D5" w:rsidRPr="00CC5F2F">
            <w:rPr>
              <w:bCs/>
              <w:position w:val="-6"/>
              <w:highlight w:val="yellow"/>
            </w:rPr>
            <w:t>.0</w:t>
          </w:r>
          <w:r w:rsidR="00E815D5">
            <w:rPr>
              <w:bCs/>
              <w:position w:val="-6"/>
            </w:rPr>
            <w:t>/Effective</w:t>
          </w:r>
          <w:r w:rsidR="001F60A0">
            <w:rPr>
              <w:bCs/>
              <w:position w:val="-6"/>
            </w:rPr>
            <w:t>:</w:t>
          </w:r>
          <w:r w:rsidR="00E815D5">
            <w:rPr>
              <w:bCs/>
              <w:position w:val="-6"/>
            </w:rPr>
            <w:t xml:space="preserve"> </w:t>
          </w:r>
          <w:r w:rsidRPr="00CC5F2F">
            <w:rPr>
              <w:bCs/>
              <w:position w:val="-6"/>
              <w:highlight w:val="yellow"/>
            </w:rPr>
            <w:t>22 May 2020</w:t>
          </w:r>
          <w:bookmarkStart w:id="0" w:name="_GoBack"/>
          <w:bookmarkEnd w:id="0"/>
        </w:p>
      </w:tc>
      <w:tc>
        <w:tcPr>
          <w:tcW w:w="1659" w:type="pct"/>
        </w:tcPr>
        <w:p w:rsidR="00E815D5" w:rsidRDefault="00E815D5" w:rsidP="00F84BDE">
          <w:pPr>
            <w:pStyle w:val="Footer"/>
            <w:widowControl/>
            <w:tabs>
              <w:tab w:val="left" w:pos="720"/>
            </w:tabs>
          </w:pPr>
          <w:r>
            <w:t>(Ref. SST002-SOP)</w:t>
          </w:r>
        </w:p>
      </w:tc>
      <w:tc>
        <w:tcPr>
          <w:tcW w:w="694" w:type="pct"/>
        </w:tcPr>
        <w:p w:rsidR="00E815D5" w:rsidRDefault="00E815D5" w:rsidP="00F84BDE">
          <w:pPr>
            <w:pStyle w:val="Footer"/>
            <w:widowControl/>
            <w:tabs>
              <w:tab w:val="left" w:pos="720"/>
            </w:tabs>
          </w:pPr>
          <w:r>
            <w:t xml:space="preserve">Page: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CC5F2F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 w:rsidR="00CC5F2F">
            <w:rPr>
              <w:noProof/>
            </w:rPr>
            <w:t>2</w:t>
          </w:r>
          <w:r>
            <w:fldChar w:fldCharType="end"/>
          </w:r>
        </w:p>
      </w:tc>
    </w:tr>
  </w:tbl>
  <w:p w:rsidR="0012657A" w:rsidRDefault="0012657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F2F" w:rsidRDefault="00CC5F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A8E" w:rsidRDefault="00DC3A8E">
      <w:r>
        <w:separator/>
      </w:r>
    </w:p>
  </w:footnote>
  <w:footnote w:type="continuationSeparator" w:id="0">
    <w:p w:rsidR="00DC3A8E" w:rsidRDefault="00DC3A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F2F" w:rsidRDefault="00CC5F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57A" w:rsidRDefault="00CA11C9">
    <w:pPr>
      <w:pStyle w:val="Header"/>
      <w:widowControl/>
      <w:jc w:val="right"/>
    </w:pPr>
    <w:r w:rsidRPr="00154A52">
      <w:rPr>
        <w:noProof/>
      </w:rPr>
      <w:drawing>
        <wp:inline distT="0" distB="0" distL="0" distR="0">
          <wp:extent cx="1352550" cy="3619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F2F" w:rsidRDefault="00CC5F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218672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A432B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E482F1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CFE892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30C4E05"/>
    <w:multiLevelType w:val="hybridMultilevel"/>
    <w:tmpl w:val="B866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191ED6"/>
    <w:multiLevelType w:val="hybridMultilevel"/>
    <w:tmpl w:val="C73CDC08"/>
    <w:lvl w:ilvl="0" w:tplc="686E9E78">
      <w:start w:val="1"/>
      <w:numFmt w:val="decimal"/>
      <w:pStyle w:val="NumberedList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FF0FED"/>
    <w:multiLevelType w:val="multilevel"/>
    <w:tmpl w:val="3E1E5A8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cs="Times New Roman" w:hint="default"/>
        <w:b w:val="0"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lvlText w:val="%1.%2.%3.%4."/>
      <w:lvlJc w:val="left"/>
      <w:pPr>
        <w:tabs>
          <w:tab w:val="num" w:pos="5649"/>
        </w:tabs>
        <w:ind w:left="5577" w:hanging="648"/>
      </w:pPr>
    </w:lvl>
    <w:lvl w:ilvl="4">
      <w:start w:val="1"/>
      <w:numFmt w:val="decimal"/>
      <w:lvlText w:val="%1.%2.%3.%4.%5."/>
      <w:lvlJc w:val="left"/>
      <w:pPr>
        <w:tabs>
          <w:tab w:val="num" w:pos="6369"/>
        </w:tabs>
        <w:ind w:left="6081" w:hanging="792"/>
      </w:pPr>
    </w:lvl>
    <w:lvl w:ilvl="5">
      <w:start w:val="1"/>
      <w:numFmt w:val="decimal"/>
      <w:lvlText w:val="%1.%2.%3.%4.%5.%6."/>
      <w:lvlJc w:val="left"/>
      <w:pPr>
        <w:tabs>
          <w:tab w:val="num" w:pos="6729"/>
        </w:tabs>
        <w:ind w:left="6585" w:hanging="936"/>
      </w:pPr>
    </w:lvl>
    <w:lvl w:ilvl="6">
      <w:start w:val="1"/>
      <w:numFmt w:val="decimal"/>
      <w:lvlText w:val="%1.%2.%3.%4.%5.%6.%7."/>
      <w:lvlJc w:val="left"/>
      <w:pPr>
        <w:tabs>
          <w:tab w:val="num" w:pos="7449"/>
        </w:tabs>
        <w:ind w:left="7089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809"/>
        </w:tabs>
        <w:ind w:left="7593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529"/>
        </w:tabs>
        <w:ind w:left="8169" w:hanging="1440"/>
      </w:pPr>
    </w:lvl>
  </w:abstractNum>
  <w:abstractNum w:abstractNumId="7">
    <w:nsid w:val="450060B7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>
    <w:nsid w:val="57AA6E07"/>
    <w:multiLevelType w:val="hybridMultilevel"/>
    <w:tmpl w:val="A0D6E404"/>
    <w:lvl w:ilvl="0" w:tplc="09C41412">
      <w:start w:val="1"/>
      <w:numFmt w:val="upperRoman"/>
      <w:pStyle w:val="Attachment"/>
      <w:lvlText w:val="Attachment %1"/>
      <w:lvlJc w:val="center"/>
      <w:pPr>
        <w:tabs>
          <w:tab w:val="num" w:pos="144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3E2CDB"/>
    <w:multiLevelType w:val="hybridMultilevel"/>
    <w:tmpl w:val="2D5EC7C2"/>
    <w:lvl w:ilvl="0" w:tplc="B3B85178">
      <w:start w:val="1"/>
      <w:numFmt w:val="bullet"/>
      <w:pStyle w:val="ListBulle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9858FD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9"/>
  </w:num>
  <w:num w:numId="11">
    <w:abstractNumId w:val="5"/>
  </w:num>
  <w:num w:numId="12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1C9"/>
    <w:rsid w:val="00002D2C"/>
    <w:rsid w:val="00023A71"/>
    <w:rsid w:val="00034458"/>
    <w:rsid w:val="00034CDE"/>
    <w:rsid w:val="0003523B"/>
    <w:rsid w:val="000470A8"/>
    <w:rsid w:val="00050966"/>
    <w:rsid w:val="000602BC"/>
    <w:rsid w:val="00060384"/>
    <w:rsid w:val="0007247D"/>
    <w:rsid w:val="00076EB4"/>
    <w:rsid w:val="00080B9A"/>
    <w:rsid w:val="0008273D"/>
    <w:rsid w:val="00090149"/>
    <w:rsid w:val="000A2845"/>
    <w:rsid w:val="000A4D09"/>
    <w:rsid w:val="000B2567"/>
    <w:rsid w:val="000B5C69"/>
    <w:rsid w:val="000C67B1"/>
    <w:rsid w:val="000C71C7"/>
    <w:rsid w:val="000D1207"/>
    <w:rsid w:val="000E018D"/>
    <w:rsid w:val="000F56B1"/>
    <w:rsid w:val="00106F05"/>
    <w:rsid w:val="00110872"/>
    <w:rsid w:val="00115593"/>
    <w:rsid w:val="00117D36"/>
    <w:rsid w:val="001233AA"/>
    <w:rsid w:val="00123BC4"/>
    <w:rsid w:val="00123C2B"/>
    <w:rsid w:val="00124313"/>
    <w:rsid w:val="00124895"/>
    <w:rsid w:val="0012657A"/>
    <w:rsid w:val="00131642"/>
    <w:rsid w:val="00131CCC"/>
    <w:rsid w:val="00133D21"/>
    <w:rsid w:val="001408AC"/>
    <w:rsid w:val="00146C3B"/>
    <w:rsid w:val="001513D0"/>
    <w:rsid w:val="00153307"/>
    <w:rsid w:val="00153E01"/>
    <w:rsid w:val="00163E65"/>
    <w:rsid w:val="00165FA6"/>
    <w:rsid w:val="0017440C"/>
    <w:rsid w:val="001844C3"/>
    <w:rsid w:val="00184DB0"/>
    <w:rsid w:val="001931F7"/>
    <w:rsid w:val="00196D4C"/>
    <w:rsid w:val="001A225B"/>
    <w:rsid w:val="001A693A"/>
    <w:rsid w:val="001C1153"/>
    <w:rsid w:val="001C11C8"/>
    <w:rsid w:val="001C572D"/>
    <w:rsid w:val="001D3B25"/>
    <w:rsid w:val="001E100D"/>
    <w:rsid w:val="001F60A0"/>
    <w:rsid w:val="0020224B"/>
    <w:rsid w:val="002032CD"/>
    <w:rsid w:val="00205884"/>
    <w:rsid w:val="00224670"/>
    <w:rsid w:val="00241906"/>
    <w:rsid w:val="00242379"/>
    <w:rsid w:val="002440EB"/>
    <w:rsid w:val="002505F2"/>
    <w:rsid w:val="00254D05"/>
    <w:rsid w:val="00256438"/>
    <w:rsid w:val="002730F0"/>
    <w:rsid w:val="00275344"/>
    <w:rsid w:val="00276526"/>
    <w:rsid w:val="002768BF"/>
    <w:rsid w:val="002812C3"/>
    <w:rsid w:val="002852A9"/>
    <w:rsid w:val="002864F9"/>
    <w:rsid w:val="002900E2"/>
    <w:rsid w:val="00290CFC"/>
    <w:rsid w:val="002A3B80"/>
    <w:rsid w:val="002A418A"/>
    <w:rsid w:val="002A5687"/>
    <w:rsid w:val="002A7118"/>
    <w:rsid w:val="002B4755"/>
    <w:rsid w:val="002B5BB4"/>
    <w:rsid w:val="002B66BA"/>
    <w:rsid w:val="002D05BC"/>
    <w:rsid w:val="002D29F4"/>
    <w:rsid w:val="002D3243"/>
    <w:rsid w:val="002D3E96"/>
    <w:rsid w:val="002D6927"/>
    <w:rsid w:val="002E2E47"/>
    <w:rsid w:val="002E37D6"/>
    <w:rsid w:val="002E51ED"/>
    <w:rsid w:val="002F17A9"/>
    <w:rsid w:val="00306B57"/>
    <w:rsid w:val="00307582"/>
    <w:rsid w:val="00313DBC"/>
    <w:rsid w:val="00317E01"/>
    <w:rsid w:val="00320C74"/>
    <w:rsid w:val="00321A77"/>
    <w:rsid w:val="00321D41"/>
    <w:rsid w:val="0033124B"/>
    <w:rsid w:val="00335BD0"/>
    <w:rsid w:val="003439D8"/>
    <w:rsid w:val="00355CC6"/>
    <w:rsid w:val="00362C6C"/>
    <w:rsid w:val="00367B50"/>
    <w:rsid w:val="003720CA"/>
    <w:rsid w:val="003746C0"/>
    <w:rsid w:val="0037482E"/>
    <w:rsid w:val="00377D8A"/>
    <w:rsid w:val="00385DBF"/>
    <w:rsid w:val="00387E6D"/>
    <w:rsid w:val="00393322"/>
    <w:rsid w:val="003A306D"/>
    <w:rsid w:val="003B40F3"/>
    <w:rsid w:val="003B503A"/>
    <w:rsid w:val="003B57AB"/>
    <w:rsid w:val="003C0DA8"/>
    <w:rsid w:val="003C39D2"/>
    <w:rsid w:val="003C5D6C"/>
    <w:rsid w:val="003D12C9"/>
    <w:rsid w:val="003F3FAB"/>
    <w:rsid w:val="003F6F04"/>
    <w:rsid w:val="00401444"/>
    <w:rsid w:val="004063A8"/>
    <w:rsid w:val="0041240D"/>
    <w:rsid w:val="0042305B"/>
    <w:rsid w:val="00430E59"/>
    <w:rsid w:val="00431584"/>
    <w:rsid w:val="00441513"/>
    <w:rsid w:val="00447F5F"/>
    <w:rsid w:val="004511DD"/>
    <w:rsid w:val="004538E8"/>
    <w:rsid w:val="004540CE"/>
    <w:rsid w:val="004543D5"/>
    <w:rsid w:val="00456058"/>
    <w:rsid w:val="004613AF"/>
    <w:rsid w:val="00461CC5"/>
    <w:rsid w:val="0046700F"/>
    <w:rsid w:val="00483303"/>
    <w:rsid w:val="00484BFF"/>
    <w:rsid w:val="004941DF"/>
    <w:rsid w:val="004967C8"/>
    <w:rsid w:val="004A3DEC"/>
    <w:rsid w:val="004B1543"/>
    <w:rsid w:val="004B1F03"/>
    <w:rsid w:val="004B5606"/>
    <w:rsid w:val="004B732C"/>
    <w:rsid w:val="004D0AA0"/>
    <w:rsid w:val="004D0DC4"/>
    <w:rsid w:val="004E0FE0"/>
    <w:rsid w:val="004E21F4"/>
    <w:rsid w:val="004E5A3E"/>
    <w:rsid w:val="004E725B"/>
    <w:rsid w:val="004F1EA4"/>
    <w:rsid w:val="005024C4"/>
    <w:rsid w:val="005028E1"/>
    <w:rsid w:val="005066F4"/>
    <w:rsid w:val="00507287"/>
    <w:rsid w:val="00514342"/>
    <w:rsid w:val="0052033C"/>
    <w:rsid w:val="00520620"/>
    <w:rsid w:val="00523D5F"/>
    <w:rsid w:val="0053155F"/>
    <w:rsid w:val="005348E0"/>
    <w:rsid w:val="00535E5C"/>
    <w:rsid w:val="0054453C"/>
    <w:rsid w:val="00545B4F"/>
    <w:rsid w:val="00550DD4"/>
    <w:rsid w:val="00552A77"/>
    <w:rsid w:val="0056361F"/>
    <w:rsid w:val="00564261"/>
    <w:rsid w:val="00564588"/>
    <w:rsid w:val="00570AEB"/>
    <w:rsid w:val="00571D1C"/>
    <w:rsid w:val="00592A02"/>
    <w:rsid w:val="005A1198"/>
    <w:rsid w:val="005A1844"/>
    <w:rsid w:val="005A684F"/>
    <w:rsid w:val="005B027B"/>
    <w:rsid w:val="005B28CC"/>
    <w:rsid w:val="005B3085"/>
    <w:rsid w:val="005B32BA"/>
    <w:rsid w:val="005C4795"/>
    <w:rsid w:val="005C6053"/>
    <w:rsid w:val="005C65C9"/>
    <w:rsid w:val="005D0040"/>
    <w:rsid w:val="005E32AF"/>
    <w:rsid w:val="005E57F6"/>
    <w:rsid w:val="005E59C1"/>
    <w:rsid w:val="00602E8D"/>
    <w:rsid w:val="00603754"/>
    <w:rsid w:val="0060508A"/>
    <w:rsid w:val="0060626D"/>
    <w:rsid w:val="00621A7B"/>
    <w:rsid w:val="00627394"/>
    <w:rsid w:val="006357CB"/>
    <w:rsid w:val="006369A3"/>
    <w:rsid w:val="00645361"/>
    <w:rsid w:val="00651062"/>
    <w:rsid w:val="006576B5"/>
    <w:rsid w:val="00661962"/>
    <w:rsid w:val="00663369"/>
    <w:rsid w:val="00672925"/>
    <w:rsid w:val="00680878"/>
    <w:rsid w:val="00681B6F"/>
    <w:rsid w:val="00682E76"/>
    <w:rsid w:val="00683288"/>
    <w:rsid w:val="006900DF"/>
    <w:rsid w:val="00691B91"/>
    <w:rsid w:val="00692F25"/>
    <w:rsid w:val="0069404A"/>
    <w:rsid w:val="0069430C"/>
    <w:rsid w:val="006B1524"/>
    <w:rsid w:val="006B1853"/>
    <w:rsid w:val="006B3CFB"/>
    <w:rsid w:val="006B7522"/>
    <w:rsid w:val="006D1FF1"/>
    <w:rsid w:val="006D52A9"/>
    <w:rsid w:val="006F33D1"/>
    <w:rsid w:val="007008B9"/>
    <w:rsid w:val="00701E90"/>
    <w:rsid w:val="00704C59"/>
    <w:rsid w:val="0071534A"/>
    <w:rsid w:val="0071616C"/>
    <w:rsid w:val="00720035"/>
    <w:rsid w:val="00731C71"/>
    <w:rsid w:val="007327B0"/>
    <w:rsid w:val="0073498B"/>
    <w:rsid w:val="00735156"/>
    <w:rsid w:val="00737250"/>
    <w:rsid w:val="00737649"/>
    <w:rsid w:val="00746093"/>
    <w:rsid w:val="00746150"/>
    <w:rsid w:val="007570A8"/>
    <w:rsid w:val="00760FCC"/>
    <w:rsid w:val="00762A31"/>
    <w:rsid w:val="00764F7B"/>
    <w:rsid w:val="007667A5"/>
    <w:rsid w:val="007866FB"/>
    <w:rsid w:val="00790F1F"/>
    <w:rsid w:val="00792A34"/>
    <w:rsid w:val="00793C31"/>
    <w:rsid w:val="007968A4"/>
    <w:rsid w:val="007A56A2"/>
    <w:rsid w:val="007A73BF"/>
    <w:rsid w:val="007C2D10"/>
    <w:rsid w:val="007C4D9A"/>
    <w:rsid w:val="007C55E0"/>
    <w:rsid w:val="007D27E9"/>
    <w:rsid w:val="007D7203"/>
    <w:rsid w:val="007E00FE"/>
    <w:rsid w:val="007E25A8"/>
    <w:rsid w:val="007E42A4"/>
    <w:rsid w:val="007E54AA"/>
    <w:rsid w:val="007F6B23"/>
    <w:rsid w:val="00810EF5"/>
    <w:rsid w:val="00811025"/>
    <w:rsid w:val="00812159"/>
    <w:rsid w:val="00815452"/>
    <w:rsid w:val="00820A48"/>
    <w:rsid w:val="00827BBC"/>
    <w:rsid w:val="00827BF1"/>
    <w:rsid w:val="00832F4E"/>
    <w:rsid w:val="00833374"/>
    <w:rsid w:val="00842853"/>
    <w:rsid w:val="00842E07"/>
    <w:rsid w:val="00850EEC"/>
    <w:rsid w:val="00851B86"/>
    <w:rsid w:val="008568EB"/>
    <w:rsid w:val="008572EF"/>
    <w:rsid w:val="00857353"/>
    <w:rsid w:val="0086662C"/>
    <w:rsid w:val="008702EC"/>
    <w:rsid w:val="008728AD"/>
    <w:rsid w:val="008800ED"/>
    <w:rsid w:val="0088041E"/>
    <w:rsid w:val="0088151B"/>
    <w:rsid w:val="0088565C"/>
    <w:rsid w:val="008979AD"/>
    <w:rsid w:val="008C3C1F"/>
    <w:rsid w:val="008C458B"/>
    <w:rsid w:val="008D03AB"/>
    <w:rsid w:val="008D1C95"/>
    <w:rsid w:val="008E155D"/>
    <w:rsid w:val="008E35D0"/>
    <w:rsid w:val="008F209E"/>
    <w:rsid w:val="008F2CC6"/>
    <w:rsid w:val="0090262B"/>
    <w:rsid w:val="00902FAD"/>
    <w:rsid w:val="0090302E"/>
    <w:rsid w:val="009066DC"/>
    <w:rsid w:val="00923D24"/>
    <w:rsid w:val="009246E9"/>
    <w:rsid w:val="009265F7"/>
    <w:rsid w:val="009269E8"/>
    <w:rsid w:val="0092733D"/>
    <w:rsid w:val="00930002"/>
    <w:rsid w:val="00934E31"/>
    <w:rsid w:val="00940DC8"/>
    <w:rsid w:val="00943760"/>
    <w:rsid w:val="00954B4B"/>
    <w:rsid w:val="00955E66"/>
    <w:rsid w:val="00956E13"/>
    <w:rsid w:val="00970772"/>
    <w:rsid w:val="00970BBD"/>
    <w:rsid w:val="00972F17"/>
    <w:rsid w:val="00981A80"/>
    <w:rsid w:val="00990057"/>
    <w:rsid w:val="009902C5"/>
    <w:rsid w:val="009917A4"/>
    <w:rsid w:val="00997C44"/>
    <w:rsid w:val="009A448E"/>
    <w:rsid w:val="009A72F2"/>
    <w:rsid w:val="009B438E"/>
    <w:rsid w:val="009B7F6B"/>
    <w:rsid w:val="009D1F32"/>
    <w:rsid w:val="009D3C42"/>
    <w:rsid w:val="009D7D6F"/>
    <w:rsid w:val="009E06DC"/>
    <w:rsid w:val="009F4814"/>
    <w:rsid w:val="00A00138"/>
    <w:rsid w:val="00A003CF"/>
    <w:rsid w:val="00A0269A"/>
    <w:rsid w:val="00A11EC2"/>
    <w:rsid w:val="00A17D5C"/>
    <w:rsid w:val="00A27EE6"/>
    <w:rsid w:val="00A316DF"/>
    <w:rsid w:val="00A340FE"/>
    <w:rsid w:val="00A356C2"/>
    <w:rsid w:val="00A3574B"/>
    <w:rsid w:val="00A44BD3"/>
    <w:rsid w:val="00A57399"/>
    <w:rsid w:val="00A631C7"/>
    <w:rsid w:val="00A66BB8"/>
    <w:rsid w:val="00A71A4E"/>
    <w:rsid w:val="00A71D65"/>
    <w:rsid w:val="00A80764"/>
    <w:rsid w:val="00A81329"/>
    <w:rsid w:val="00A83074"/>
    <w:rsid w:val="00A83E5D"/>
    <w:rsid w:val="00AA13D5"/>
    <w:rsid w:val="00AA2EDB"/>
    <w:rsid w:val="00AA3AD0"/>
    <w:rsid w:val="00AA4BAE"/>
    <w:rsid w:val="00AA50F7"/>
    <w:rsid w:val="00AA6B91"/>
    <w:rsid w:val="00AA75C8"/>
    <w:rsid w:val="00AB0B23"/>
    <w:rsid w:val="00AB1738"/>
    <w:rsid w:val="00AC1EDA"/>
    <w:rsid w:val="00AD64F1"/>
    <w:rsid w:val="00AE43F7"/>
    <w:rsid w:val="00AE7226"/>
    <w:rsid w:val="00AF1A45"/>
    <w:rsid w:val="00AF5A0B"/>
    <w:rsid w:val="00AF6C75"/>
    <w:rsid w:val="00B11072"/>
    <w:rsid w:val="00B11F51"/>
    <w:rsid w:val="00B12EF1"/>
    <w:rsid w:val="00B2151B"/>
    <w:rsid w:val="00B50C81"/>
    <w:rsid w:val="00B53841"/>
    <w:rsid w:val="00B54657"/>
    <w:rsid w:val="00B83815"/>
    <w:rsid w:val="00B94D21"/>
    <w:rsid w:val="00B960B0"/>
    <w:rsid w:val="00BA5F9A"/>
    <w:rsid w:val="00BA7823"/>
    <w:rsid w:val="00BB6C7A"/>
    <w:rsid w:val="00BD0242"/>
    <w:rsid w:val="00BD3510"/>
    <w:rsid w:val="00BD5B4E"/>
    <w:rsid w:val="00BD6A29"/>
    <w:rsid w:val="00BD7058"/>
    <w:rsid w:val="00BE540A"/>
    <w:rsid w:val="00BE72A1"/>
    <w:rsid w:val="00BF48AE"/>
    <w:rsid w:val="00C07638"/>
    <w:rsid w:val="00C1172C"/>
    <w:rsid w:val="00C11DC6"/>
    <w:rsid w:val="00C1307A"/>
    <w:rsid w:val="00C21FFF"/>
    <w:rsid w:val="00C23091"/>
    <w:rsid w:val="00C23D73"/>
    <w:rsid w:val="00C46402"/>
    <w:rsid w:val="00C4686F"/>
    <w:rsid w:val="00C47406"/>
    <w:rsid w:val="00C51BA1"/>
    <w:rsid w:val="00C6162B"/>
    <w:rsid w:val="00C67A08"/>
    <w:rsid w:val="00C67CC5"/>
    <w:rsid w:val="00C705F1"/>
    <w:rsid w:val="00C71808"/>
    <w:rsid w:val="00C77786"/>
    <w:rsid w:val="00C80E2D"/>
    <w:rsid w:val="00C93592"/>
    <w:rsid w:val="00CA11C9"/>
    <w:rsid w:val="00CB7384"/>
    <w:rsid w:val="00CC2253"/>
    <w:rsid w:val="00CC5F2F"/>
    <w:rsid w:val="00CD1E98"/>
    <w:rsid w:val="00CD21D1"/>
    <w:rsid w:val="00CD361E"/>
    <w:rsid w:val="00CD5475"/>
    <w:rsid w:val="00CE7D0B"/>
    <w:rsid w:val="00D0754A"/>
    <w:rsid w:val="00D078E5"/>
    <w:rsid w:val="00D130B0"/>
    <w:rsid w:val="00D1364C"/>
    <w:rsid w:val="00D243D6"/>
    <w:rsid w:val="00D268C1"/>
    <w:rsid w:val="00D27A14"/>
    <w:rsid w:val="00D33CFA"/>
    <w:rsid w:val="00D4674F"/>
    <w:rsid w:val="00D51048"/>
    <w:rsid w:val="00D52704"/>
    <w:rsid w:val="00D529EB"/>
    <w:rsid w:val="00D53180"/>
    <w:rsid w:val="00D5472B"/>
    <w:rsid w:val="00D5646B"/>
    <w:rsid w:val="00D56ED2"/>
    <w:rsid w:val="00D634EE"/>
    <w:rsid w:val="00D70903"/>
    <w:rsid w:val="00D70D5C"/>
    <w:rsid w:val="00D73DEE"/>
    <w:rsid w:val="00D77E8D"/>
    <w:rsid w:val="00D844EA"/>
    <w:rsid w:val="00D84AC0"/>
    <w:rsid w:val="00D9245F"/>
    <w:rsid w:val="00D92AF7"/>
    <w:rsid w:val="00D963A2"/>
    <w:rsid w:val="00D96681"/>
    <w:rsid w:val="00D96881"/>
    <w:rsid w:val="00D97982"/>
    <w:rsid w:val="00D97EEB"/>
    <w:rsid w:val="00DA070B"/>
    <w:rsid w:val="00DA353D"/>
    <w:rsid w:val="00DA381A"/>
    <w:rsid w:val="00DB332B"/>
    <w:rsid w:val="00DB64FA"/>
    <w:rsid w:val="00DC0496"/>
    <w:rsid w:val="00DC3A8E"/>
    <w:rsid w:val="00DD4DDE"/>
    <w:rsid w:val="00DD6341"/>
    <w:rsid w:val="00DD78E7"/>
    <w:rsid w:val="00DE22BE"/>
    <w:rsid w:val="00DE35BC"/>
    <w:rsid w:val="00DE3836"/>
    <w:rsid w:val="00DE3CE9"/>
    <w:rsid w:val="00DF0A32"/>
    <w:rsid w:val="00DF1A46"/>
    <w:rsid w:val="00DF30D5"/>
    <w:rsid w:val="00DF4EAB"/>
    <w:rsid w:val="00DF6969"/>
    <w:rsid w:val="00E009E1"/>
    <w:rsid w:val="00E0557F"/>
    <w:rsid w:val="00E079B9"/>
    <w:rsid w:val="00E07F84"/>
    <w:rsid w:val="00E07F94"/>
    <w:rsid w:val="00E14749"/>
    <w:rsid w:val="00E1723C"/>
    <w:rsid w:val="00E2140E"/>
    <w:rsid w:val="00E2447B"/>
    <w:rsid w:val="00E55587"/>
    <w:rsid w:val="00E6579F"/>
    <w:rsid w:val="00E66751"/>
    <w:rsid w:val="00E7025C"/>
    <w:rsid w:val="00E70BB0"/>
    <w:rsid w:val="00E73DC8"/>
    <w:rsid w:val="00E74262"/>
    <w:rsid w:val="00E74C1B"/>
    <w:rsid w:val="00E74FE0"/>
    <w:rsid w:val="00E815D5"/>
    <w:rsid w:val="00EB7A02"/>
    <w:rsid w:val="00EC0A70"/>
    <w:rsid w:val="00EC3028"/>
    <w:rsid w:val="00EC58A8"/>
    <w:rsid w:val="00EC7776"/>
    <w:rsid w:val="00ED1254"/>
    <w:rsid w:val="00ED2D94"/>
    <w:rsid w:val="00ED36E5"/>
    <w:rsid w:val="00ED50CD"/>
    <w:rsid w:val="00EE1CDA"/>
    <w:rsid w:val="00EE2104"/>
    <w:rsid w:val="00EF1841"/>
    <w:rsid w:val="00EF3D75"/>
    <w:rsid w:val="00EF4DDB"/>
    <w:rsid w:val="00F000BB"/>
    <w:rsid w:val="00F133E5"/>
    <w:rsid w:val="00F21474"/>
    <w:rsid w:val="00F24E15"/>
    <w:rsid w:val="00F26695"/>
    <w:rsid w:val="00F52AE7"/>
    <w:rsid w:val="00F609DE"/>
    <w:rsid w:val="00F72DDC"/>
    <w:rsid w:val="00F74A17"/>
    <w:rsid w:val="00F75D69"/>
    <w:rsid w:val="00F764E4"/>
    <w:rsid w:val="00F81D95"/>
    <w:rsid w:val="00F839DE"/>
    <w:rsid w:val="00F84BDE"/>
    <w:rsid w:val="00F91332"/>
    <w:rsid w:val="00F91890"/>
    <w:rsid w:val="00F94F00"/>
    <w:rsid w:val="00F96ECB"/>
    <w:rsid w:val="00FA1C8A"/>
    <w:rsid w:val="00FA1E08"/>
    <w:rsid w:val="00FA44EC"/>
    <w:rsid w:val="00FA5A42"/>
    <w:rsid w:val="00FA73E1"/>
    <w:rsid w:val="00FB2DEB"/>
    <w:rsid w:val="00FB7F54"/>
    <w:rsid w:val="00FC053F"/>
    <w:rsid w:val="00FC4F87"/>
    <w:rsid w:val="00FD023D"/>
    <w:rsid w:val="00FD5398"/>
    <w:rsid w:val="00FF11F9"/>
    <w:rsid w:val="00FF2D6A"/>
    <w:rsid w:val="00FF3630"/>
    <w:rsid w:val="00FF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keepLines/>
      <w:widowControl w:val="0"/>
      <w:overflowPunct w:val="0"/>
      <w:autoSpaceDE w:val="0"/>
      <w:autoSpaceDN w:val="0"/>
      <w:adjustRightInd w:val="0"/>
      <w:spacing w:after="120"/>
      <w:jc w:val="both"/>
    </w:pPr>
    <w:rPr>
      <w:rFonts w:ascii="Arial" w:hAnsi="Arial"/>
      <w:color w:val="000000"/>
    </w:rPr>
  </w:style>
  <w:style w:type="paragraph" w:styleId="Heading1">
    <w:name w:val="heading 1"/>
    <w:basedOn w:val="Normal"/>
    <w:next w:val="BodyTextIndent"/>
    <w:qFormat/>
    <w:pPr>
      <w:keepNext/>
      <w:numPr>
        <w:numId w:val="1"/>
      </w:numPr>
      <w:spacing w:before="120"/>
      <w:outlineLvl w:val="0"/>
    </w:pPr>
    <w:rPr>
      <w:b/>
    </w:rPr>
  </w:style>
  <w:style w:type="paragraph" w:styleId="Heading2">
    <w:name w:val="heading 2"/>
    <w:basedOn w:val="Normal"/>
    <w:next w:val="BodyTextIndent2"/>
    <w:link w:val="Heading2Char"/>
    <w:qFormat/>
    <w:pPr>
      <w:keepNext/>
      <w:numPr>
        <w:ilvl w:val="1"/>
        <w:numId w:val="1"/>
      </w:numPr>
      <w:spacing w:before="120"/>
      <w:outlineLvl w:val="1"/>
    </w:pPr>
  </w:style>
  <w:style w:type="paragraph" w:styleId="Heading3">
    <w:name w:val="heading 3"/>
    <w:basedOn w:val="Normal"/>
    <w:next w:val="BodyTextIndent3"/>
    <w:qFormat/>
    <w:pPr>
      <w:keepNext/>
      <w:numPr>
        <w:ilvl w:val="2"/>
        <w:numId w:val="1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left="1445" w:hanging="1445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ind w:left="14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tabs>
        <w:tab w:val="left" w:pos="1440"/>
      </w:tabs>
      <w:ind w:left="144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1440"/>
    </w:pPr>
  </w:style>
  <w:style w:type="character" w:customStyle="1" w:styleId="Heading2Char">
    <w:name w:val="Heading 2 Char"/>
    <w:link w:val="Heading2"/>
    <w:locked/>
    <w:rPr>
      <w:rFonts w:ascii="Arial" w:hAnsi="Arial"/>
      <w:color w:val="000000"/>
      <w:lang w:val="en-US" w:eastAsia="en-US" w:bidi="ar-SA"/>
    </w:rPr>
  </w:style>
  <w:style w:type="paragraph" w:styleId="BodyTextIndent3">
    <w:name w:val="Body Text Indent 3"/>
    <w:basedOn w:val="Normal"/>
    <w:pPr>
      <w:ind w:left="2160"/>
    </w:pPr>
  </w:style>
  <w:style w:type="paragraph" w:styleId="NormalWeb">
    <w:name w:val="Normal (Web)"/>
    <w:basedOn w:val="Normal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semiHidden/>
    <w:pPr>
      <w:spacing w:before="120"/>
    </w:pPr>
    <w:rPr>
      <w:rFonts w:ascii="Arial (W1)" w:hAnsi="Arial (W1)"/>
      <w:bCs/>
      <w:caps/>
    </w:rPr>
  </w:style>
  <w:style w:type="paragraph" w:styleId="TOC2">
    <w:name w:val="toc 2"/>
    <w:basedOn w:val="Normal"/>
    <w:next w:val="Normal"/>
    <w:semiHidden/>
    <w:pPr>
      <w:spacing w:before="240"/>
    </w:pPr>
    <w:rPr>
      <w:rFonts w:ascii="Times New Roman" w:hAnsi="Times New Roman"/>
      <w:b/>
      <w:bCs/>
      <w:szCs w:val="24"/>
    </w:rPr>
  </w:style>
  <w:style w:type="paragraph" w:styleId="TOC3">
    <w:name w:val="toc 3"/>
    <w:basedOn w:val="Normal"/>
    <w:next w:val="Normal"/>
    <w:semiHidden/>
    <w:pPr>
      <w:ind w:left="20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pPr>
      <w:ind w:left="40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semiHidden/>
    <w:pPr>
      <w:ind w:left="60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semiHidden/>
    <w:pPr>
      <w:ind w:left="8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pPr>
      <w:ind w:left="100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pPr>
      <w:ind w:left="1400"/>
    </w:pPr>
    <w:rPr>
      <w:rFonts w:ascii="Times New Roman" w:hAnsi="Times New Roman"/>
      <w:szCs w:val="24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  <w:jc w:val="center"/>
    </w:pPr>
    <w:rPr>
      <w:b/>
      <w:caps/>
      <w:sz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6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ListBullet2">
    <w:name w:val="List Bullet 2"/>
    <w:basedOn w:val="Normal"/>
    <w:pPr>
      <w:numPr>
        <w:numId w:val="3"/>
      </w:numPr>
    </w:pPr>
  </w:style>
  <w:style w:type="paragraph" w:styleId="ListBullet3">
    <w:name w:val="List Bullet 3"/>
    <w:basedOn w:val="Normal"/>
    <w:pPr>
      <w:numPr>
        <w:numId w:val="4"/>
      </w:numPr>
      <w:tabs>
        <w:tab w:val="right" w:pos="2160"/>
      </w:tabs>
    </w:pPr>
  </w:style>
  <w:style w:type="paragraph" w:styleId="ListBullet4">
    <w:name w:val="List Bullet 4"/>
    <w:basedOn w:val="Normal"/>
    <w:pPr>
      <w:numPr>
        <w:numId w:val="5"/>
      </w:numPr>
    </w:pPr>
  </w:style>
  <w:style w:type="paragraph" w:styleId="Title">
    <w:name w:val="Title"/>
    <w:basedOn w:val="Normal"/>
    <w:qFormat/>
    <w:pPr>
      <w:widowControl/>
      <w:tabs>
        <w:tab w:val="left" w:pos="3420"/>
      </w:tabs>
      <w:overflowPunct/>
      <w:autoSpaceDE/>
      <w:autoSpaceDN/>
      <w:adjustRightInd/>
      <w:ind w:left="15"/>
      <w:jc w:val="center"/>
    </w:pPr>
    <w:rPr>
      <w:b/>
      <w:caps/>
      <w:color w:val="auto"/>
      <w:szCs w:val="24"/>
    </w:r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widowControl/>
      <w:ind w:left="2160"/>
    </w:pPr>
    <w:rPr>
      <w:b/>
      <w:color w:val="auto"/>
    </w:rPr>
  </w:style>
  <w:style w:type="paragraph" w:styleId="BodyText3">
    <w:name w:val="Body Text 3"/>
    <w:basedOn w:val="Normal"/>
  </w:style>
  <w:style w:type="paragraph" w:styleId="BlockText">
    <w:name w:val="Block Text"/>
    <w:basedOn w:val="Normal"/>
    <w:pPr>
      <w:ind w:left="720" w:right="4"/>
    </w:pPr>
    <w:rPr>
      <w:lang w:val="en-GB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V">
    <w:name w:val="NOV"/>
    <w:basedOn w:val="Normal"/>
    <w:pPr>
      <w:spacing w:before="120" w:after="58"/>
    </w:pPr>
  </w:style>
  <w:style w:type="paragraph" w:customStyle="1" w:styleId="xl26">
    <w:name w:val="xl26"/>
    <w:basedOn w:val="Normal"/>
    <w:pPr>
      <w:widowControl/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2"/>
      <w:szCs w:val="22"/>
    </w:rPr>
  </w:style>
  <w:style w:type="paragraph" w:customStyle="1" w:styleId="xl34">
    <w:name w:val="xl34"/>
    <w:basedOn w:val="Normal"/>
    <w:pPr>
      <w:widowControl/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4"/>
      <w:szCs w:val="24"/>
    </w:rPr>
  </w:style>
  <w:style w:type="paragraph" w:customStyle="1" w:styleId="xl76">
    <w:name w:val="xl76"/>
    <w:basedOn w:val="Normal"/>
    <w:pPr>
      <w:widowControl/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color w:val="auto"/>
      <w:sz w:val="18"/>
      <w:szCs w:val="18"/>
    </w:rPr>
  </w:style>
  <w:style w:type="paragraph" w:customStyle="1" w:styleId="xl41">
    <w:name w:val="xl41"/>
    <w:basedOn w:val="Normal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="Arial Unicode MS" w:cs="Arial"/>
      <w:color w:val="auto"/>
      <w:sz w:val="18"/>
      <w:szCs w:val="18"/>
    </w:rPr>
  </w:style>
  <w:style w:type="paragraph" w:customStyle="1" w:styleId="Heading">
    <w:name w:val="Heading"/>
    <w:basedOn w:val="Normal"/>
    <w:pPr>
      <w:spacing w:before="360" w:after="240"/>
    </w:pPr>
    <w:rPr>
      <w:b/>
      <w:caps/>
    </w:rPr>
  </w:style>
  <w:style w:type="paragraph" w:customStyle="1" w:styleId="ListBullet1">
    <w:name w:val="List Bullet 1"/>
    <w:basedOn w:val="Normal"/>
    <w:pPr>
      <w:numPr>
        <w:numId w:val="6"/>
      </w:numPr>
    </w:pPr>
  </w:style>
  <w:style w:type="paragraph" w:customStyle="1" w:styleId="APPENDIXTITLE">
    <w:name w:val="APPENDIX TITLE"/>
    <w:basedOn w:val="Normal"/>
    <w:pPr>
      <w:spacing w:after="240"/>
      <w:jc w:val="center"/>
    </w:pPr>
    <w:rPr>
      <w:b/>
      <w:bCs/>
      <w:caps/>
    </w:rPr>
  </w:style>
  <w:style w:type="paragraph" w:customStyle="1" w:styleId="Attachment">
    <w:name w:val="Attachment"/>
    <w:basedOn w:val="Normal"/>
    <w:pPr>
      <w:numPr>
        <w:numId w:val="7"/>
      </w:numPr>
      <w:jc w:val="center"/>
    </w:pPr>
    <w:rPr>
      <w:b/>
      <w:caps/>
    </w:rPr>
  </w:style>
  <w:style w:type="paragraph" w:customStyle="1" w:styleId="DefinitionsList">
    <w:name w:val="Definitions List"/>
    <w:basedOn w:val="BodyText"/>
    <w:pPr>
      <w:tabs>
        <w:tab w:val="left" w:pos="1800"/>
      </w:tabs>
      <w:ind w:left="1800" w:hanging="1800"/>
    </w:pPr>
  </w:style>
  <w:style w:type="paragraph" w:customStyle="1" w:styleId="HeaderRightColumn">
    <w:name w:val="Header Right Column"/>
    <w:basedOn w:val="Header"/>
    <w:pPr>
      <w:tabs>
        <w:tab w:val="clear" w:pos="4153"/>
        <w:tab w:val="clear" w:pos="8306"/>
      </w:tabs>
      <w:jc w:val="left"/>
    </w:pPr>
    <w:rPr>
      <w:b w:val="0"/>
      <w:caps w:val="0"/>
    </w:rPr>
  </w:style>
  <w:style w:type="paragraph" w:customStyle="1" w:styleId="NumberedList">
    <w:name w:val="Numbered List"/>
    <w:basedOn w:val="Normal"/>
    <w:pPr>
      <w:numPr>
        <w:numId w:val="8"/>
      </w:numPr>
    </w:pPr>
  </w:style>
  <w:style w:type="character" w:styleId="FootnoteReference">
    <w:name w:val="footnote reference"/>
    <w:semiHidden/>
    <w:rPr>
      <w:sz w:val="20"/>
    </w:rPr>
  </w:style>
  <w:style w:type="character" w:styleId="CommentReference">
    <w:name w:val="annotation reference"/>
    <w:semiHidden/>
    <w:rPr>
      <w:sz w:val="16"/>
    </w:rPr>
  </w:style>
  <w:style w:type="character" w:styleId="PageNumber">
    <w:name w:val="page number"/>
    <w:rPr>
      <w:sz w:val="20"/>
    </w:rPr>
  </w:style>
  <w:style w:type="character" w:customStyle="1" w:styleId="DeltaViewInsertion">
    <w:name w:val="DeltaView Insertion"/>
    <w:rPr>
      <w:color w:val="0000FF"/>
      <w:u w:val="double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111111">
    <w:name w:val="Outline List 2"/>
    <w:basedOn w:val="NoList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F133E5"/>
    <w:pPr>
      <w:keepLines w:val="0"/>
      <w:widowControl/>
      <w:overflowPunct/>
      <w:autoSpaceDE/>
      <w:autoSpaceDN/>
      <w:adjustRightInd/>
      <w:spacing w:after="0"/>
      <w:ind w:left="720"/>
      <w:jc w:val="left"/>
    </w:pPr>
    <w:rPr>
      <w:rFonts w:ascii="Calibri" w:eastAsia="Calibri" w:hAnsi="Calibri"/>
      <w:color w:val="auto"/>
      <w:sz w:val="22"/>
      <w:szCs w:val="22"/>
    </w:rPr>
  </w:style>
  <w:style w:type="character" w:styleId="Strong">
    <w:name w:val="Strong"/>
    <w:uiPriority w:val="22"/>
    <w:qFormat/>
    <w:rsid w:val="00F133E5"/>
    <w:rPr>
      <w:b/>
      <w:bCs/>
    </w:rPr>
  </w:style>
  <w:style w:type="character" w:customStyle="1" w:styleId="apple-converted-space">
    <w:name w:val="apple-converted-space"/>
    <w:rsid w:val="00F133E5"/>
  </w:style>
  <w:style w:type="paragraph" w:customStyle="1" w:styleId="smallplaintextpt9em">
    <w:name w:val="small_plaintext_pt9em"/>
    <w:basedOn w:val="Normal"/>
    <w:rsid w:val="006900DF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  <w:style w:type="character" w:customStyle="1" w:styleId="FooterChar">
    <w:name w:val="Footer Char"/>
    <w:link w:val="Footer"/>
    <w:uiPriority w:val="99"/>
    <w:rsid w:val="006369A3"/>
    <w:rPr>
      <w:rFonts w:ascii="Arial" w:hAnsi="Arial"/>
      <w:color w:val="000000"/>
      <w:sz w:val="16"/>
      <w:lang w:val="en-US" w:eastAsia="en-US"/>
    </w:rPr>
  </w:style>
  <w:style w:type="character" w:styleId="PlaceholderText">
    <w:name w:val="Placeholder Text"/>
    <w:uiPriority w:val="99"/>
    <w:semiHidden/>
    <w:rsid w:val="00D078E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keepLines/>
      <w:widowControl w:val="0"/>
      <w:overflowPunct w:val="0"/>
      <w:autoSpaceDE w:val="0"/>
      <w:autoSpaceDN w:val="0"/>
      <w:adjustRightInd w:val="0"/>
      <w:spacing w:after="120"/>
      <w:jc w:val="both"/>
    </w:pPr>
    <w:rPr>
      <w:rFonts w:ascii="Arial" w:hAnsi="Arial"/>
      <w:color w:val="000000"/>
    </w:rPr>
  </w:style>
  <w:style w:type="paragraph" w:styleId="Heading1">
    <w:name w:val="heading 1"/>
    <w:basedOn w:val="Normal"/>
    <w:next w:val="BodyTextIndent"/>
    <w:qFormat/>
    <w:pPr>
      <w:keepNext/>
      <w:numPr>
        <w:numId w:val="1"/>
      </w:numPr>
      <w:spacing w:before="120"/>
      <w:outlineLvl w:val="0"/>
    </w:pPr>
    <w:rPr>
      <w:b/>
    </w:rPr>
  </w:style>
  <w:style w:type="paragraph" w:styleId="Heading2">
    <w:name w:val="heading 2"/>
    <w:basedOn w:val="Normal"/>
    <w:next w:val="BodyTextIndent2"/>
    <w:link w:val="Heading2Char"/>
    <w:qFormat/>
    <w:pPr>
      <w:keepNext/>
      <w:numPr>
        <w:ilvl w:val="1"/>
        <w:numId w:val="1"/>
      </w:numPr>
      <w:spacing w:before="120"/>
      <w:outlineLvl w:val="1"/>
    </w:pPr>
  </w:style>
  <w:style w:type="paragraph" w:styleId="Heading3">
    <w:name w:val="heading 3"/>
    <w:basedOn w:val="Normal"/>
    <w:next w:val="BodyTextIndent3"/>
    <w:qFormat/>
    <w:pPr>
      <w:keepNext/>
      <w:numPr>
        <w:ilvl w:val="2"/>
        <w:numId w:val="1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left="1445" w:hanging="1445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ind w:left="14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tabs>
        <w:tab w:val="left" w:pos="1440"/>
      </w:tabs>
      <w:ind w:left="144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1440"/>
    </w:pPr>
  </w:style>
  <w:style w:type="character" w:customStyle="1" w:styleId="Heading2Char">
    <w:name w:val="Heading 2 Char"/>
    <w:link w:val="Heading2"/>
    <w:locked/>
    <w:rPr>
      <w:rFonts w:ascii="Arial" w:hAnsi="Arial"/>
      <w:color w:val="000000"/>
      <w:lang w:val="en-US" w:eastAsia="en-US" w:bidi="ar-SA"/>
    </w:rPr>
  </w:style>
  <w:style w:type="paragraph" w:styleId="BodyTextIndent3">
    <w:name w:val="Body Text Indent 3"/>
    <w:basedOn w:val="Normal"/>
    <w:pPr>
      <w:ind w:left="2160"/>
    </w:pPr>
  </w:style>
  <w:style w:type="paragraph" w:styleId="NormalWeb">
    <w:name w:val="Normal (Web)"/>
    <w:basedOn w:val="Normal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semiHidden/>
    <w:pPr>
      <w:spacing w:before="120"/>
    </w:pPr>
    <w:rPr>
      <w:rFonts w:ascii="Arial (W1)" w:hAnsi="Arial (W1)"/>
      <w:bCs/>
      <w:caps/>
    </w:rPr>
  </w:style>
  <w:style w:type="paragraph" w:styleId="TOC2">
    <w:name w:val="toc 2"/>
    <w:basedOn w:val="Normal"/>
    <w:next w:val="Normal"/>
    <w:semiHidden/>
    <w:pPr>
      <w:spacing w:before="240"/>
    </w:pPr>
    <w:rPr>
      <w:rFonts w:ascii="Times New Roman" w:hAnsi="Times New Roman"/>
      <w:b/>
      <w:bCs/>
      <w:szCs w:val="24"/>
    </w:rPr>
  </w:style>
  <w:style w:type="paragraph" w:styleId="TOC3">
    <w:name w:val="toc 3"/>
    <w:basedOn w:val="Normal"/>
    <w:next w:val="Normal"/>
    <w:semiHidden/>
    <w:pPr>
      <w:ind w:left="20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pPr>
      <w:ind w:left="40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semiHidden/>
    <w:pPr>
      <w:ind w:left="60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semiHidden/>
    <w:pPr>
      <w:ind w:left="8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pPr>
      <w:ind w:left="100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pPr>
      <w:ind w:left="1400"/>
    </w:pPr>
    <w:rPr>
      <w:rFonts w:ascii="Times New Roman" w:hAnsi="Times New Roman"/>
      <w:szCs w:val="24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  <w:jc w:val="center"/>
    </w:pPr>
    <w:rPr>
      <w:b/>
      <w:caps/>
      <w:sz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6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ListBullet2">
    <w:name w:val="List Bullet 2"/>
    <w:basedOn w:val="Normal"/>
    <w:pPr>
      <w:numPr>
        <w:numId w:val="3"/>
      </w:numPr>
    </w:pPr>
  </w:style>
  <w:style w:type="paragraph" w:styleId="ListBullet3">
    <w:name w:val="List Bullet 3"/>
    <w:basedOn w:val="Normal"/>
    <w:pPr>
      <w:numPr>
        <w:numId w:val="4"/>
      </w:numPr>
      <w:tabs>
        <w:tab w:val="right" w:pos="2160"/>
      </w:tabs>
    </w:pPr>
  </w:style>
  <w:style w:type="paragraph" w:styleId="ListBullet4">
    <w:name w:val="List Bullet 4"/>
    <w:basedOn w:val="Normal"/>
    <w:pPr>
      <w:numPr>
        <w:numId w:val="5"/>
      </w:numPr>
    </w:pPr>
  </w:style>
  <w:style w:type="paragraph" w:styleId="Title">
    <w:name w:val="Title"/>
    <w:basedOn w:val="Normal"/>
    <w:qFormat/>
    <w:pPr>
      <w:widowControl/>
      <w:tabs>
        <w:tab w:val="left" w:pos="3420"/>
      </w:tabs>
      <w:overflowPunct/>
      <w:autoSpaceDE/>
      <w:autoSpaceDN/>
      <w:adjustRightInd/>
      <w:ind w:left="15"/>
      <w:jc w:val="center"/>
    </w:pPr>
    <w:rPr>
      <w:b/>
      <w:caps/>
      <w:color w:val="auto"/>
      <w:szCs w:val="24"/>
    </w:r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widowControl/>
      <w:ind w:left="2160"/>
    </w:pPr>
    <w:rPr>
      <w:b/>
      <w:color w:val="auto"/>
    </w:rPr>
  </w:style>
  <w:style w:type="paragraph" w:styleId="BodyText3">
    <w:name w:val="Body Text 3"/>
    <w:basedOn w:val="Normal"/>
  </w:style>
  <w:style w:type="paragraph" w:styleId="BlockText">
    <w:name w:val="Block Text"/>
    <w:basedOn w:val="Normal"/>
    <w:pPr>
      <w:ind w:left="720" w:right="4"/>
    </w:pPr>
    <w:rPr>
      <w:lang w:val="en-GB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V">
    <w:name w:val="NOV"/>
    <w:basedOn w:val="Normal"/>
    <w:pPr>
      <w:spacing w:before="120" w:after="58"/>
    </w:pPr>
  </w:style>
  <w:style w:type="paragraph" w:customStyle="1" w:styleId="xl26">
    <w:name w:val="xl26"/>
    <w:basedOn w:val="Normal"/>
    <w:pPr>
      <w:widowControl/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2"/>
      <w:szCs w:val="22"/>
    </w:rPr>
  </w:style>
  <w:style w:type="paragraph" w:customStyle="1" w:styleId="xl34">
    <w:name w:val="xl34"/>
    <w:basedOn w:val="Normal"/>
    <w:pPr>
      <w:widowControl/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4"/>
      <w:szCs w:val="24"/>
    </w:rPr>
  </w:style>
  <w:style w:type="paragraph" w:customStyle="1" w:styleId="xl76">
    <w:name w:val="xl76"/>
    <w:basedOn w:val="Normal"/>
    <w:pPr>
      <w:widowControl/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color w:val="auto"/>
      <w:sz w:val="18"/>
      <w:szCs w:val="18"/>
    </w:rPr>
  </w:style>
  <w:style w:type="paragraph" w:customStyle="1" w:styleId="xl41">
    <w:name w:val="xl41"/>
    <w:basedOn w:val="Normal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="Arial Unicode MS" w:cs="Arial"/>
      <w:color w:val="auto"/>
      <w:sz w:val="18"/>
      <w:szCs w:val="18"/>
    </w:rPr>
  </w:style>
  <w:style w:type="paragraph" w:customStyle="1" w:styleId="Heading">
    <w:name w:val="Heading"/>
    <w:basedOn w:val="Normal"/>
    <w:pPr>
      <w:spacing w:before="360" w:after="240"/>
    </w:pPr>
    <w:rPr>
      <w:b/>
      <w:caps/>
    </w:rPr>
  </w:style>
  <w:style w:type="paragraph" w:customStyle="1" w:styleId="ListBullet1">
    <w:name w:val="List Bullet 1"/>
    <w:basedOn w:val="Normal"/>
    <w:pPr>
      <w:numPr>
        <w:numId w:val="6"/>
      </w:numPr>
    </w:pPr>
  </w:style>
  <w:style w:type="paragraph" w:customStyle="1" w:styleId="APPENDIXTITLE">
    <w:name w:val="APPENDIX TITLE"/>
    <w:basedOn w:val="Normal"/>
    <w:pPr>
      <w:spacing w:after="240"/>
      <w:jc w:val="center"/>
    </w:pPr>
    <w:rPr>
      <w:b/>
      <w:bCs/>
      <w:caps/>
    </w:rPr>
  </w:style>
  <w:style w:type="paragraph" w:customStyle="1" w:styleId="Attachment">
    <w:name w:val="Attachment"/>
    <w:basedOn w:val="Normal"/>
    <w:pPr>
      <w:numPr>
        <w:numId w:val="7"/>
      </w:numPr>
      <w:jc w:val="center"/>
    </w:pPr>
    <w:rPr>
      <w:b/>
      <w:caps/>
    </w:rPr>
  </w:style>
  <w:style w:type="paragraph" w:customStyle="1" w:styleId="DefinitionsList">
    <w:name w:val="Definitions List"/>
    <w:basedOn w:val="BodyText"/>
    <w:pPr>
      <w:tabs>
        <w:tab w:val="left" w:pos="1800"/>
      </w:tabs>
      <w:ind w:left="1800" w:hanging="1800"/>
    </w:pPr>
  </w:style>
  <w:style w:type="paragraph" w:customStyle="1" w:styleId="HeaderRightColumn">
    <w:name w:val="Header Right Column"/>
    <w:basedOn w:val="Header"/>
    <w:pPr>
      <w:tabs>
        <w:tab w:val="clear" w:pos="4153"/>
        <w:tab w:val="clear" w:pos="8306"/>
      </w:tabs>
      <w:jc w:val="left"/>
    </w:pPr>
    <w:rPr>
      <w:b w:val="0"/>
      <w:caps w:val="0"/>
    </w:rPr>
  </w:style>
  <w:style w:type="paragraph" w:customStyle="1" w:styleId="NumberedList">
    <w:name w:val="Numbered List"/>
    <w:basedOn w:val="Normal"/>
    <w:pPr>
      <w:numPr>
        <w:numId w:val="8"/>
      </w:numPr>
    </w:pPr>
  </w:style>
  <w:style w:type="character" w:styleId="FootnoteReference">
    <w:name w:val="footnote reference"/>
    <w:semiHidden/>
    <w:rPr>
      <w:sz w:val="20"/>
    </w:rPr>
  </w:style>
  <w:style w:type="character" w:styleId="CommentReference">
    <w:name w:val="annotation reference"/>
    <w:semiHidden/>
    <w:rPr>
      <w:sz w:val="16"/>
    </w:rPr>
  </w:style>
  <w:style w:type="character" w:styleId="PageNumber">
    <w:name w:val="page number"/>
    <w:rPr>
      <w:sz w:val="20"/>
    </w:rPr>
  </w:style>
  <w:style w:type="character" w:customStyle="1" w:styleId="DeltaViewInsertion">
    <w:name w:val="DeltaView Insertion"/>
    <w:rPr>
      <w:color w:val="0000FF"/>
      <w:u w:val="double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111111">
    <w:name w:val="Outline List 2"/>
    <w:basedOn w:val="NoList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F133E5"/>
    <w:pPr>
      <w:keepLines w:val="0"/>
      <w:widowControl/>
      <w:overflowPunct/>
      <w:autoSpaceDE/>
      <w:autoSpaceDN/>
      <w:adjustRightInd/>
      <w:spacing w:after="0"/>
      <w:ind w:left="720"/>
      <w:jc w:val="left"/>
    </w:pPr>
    <w:rPr>
      <w:rFonts w:ascii="Calibri" w:eastAsia="Calibri" w:hAnsi="Calibri"/>
      <w:color w:val="auto"/>
      <w:sz w:val="22"/>
      <w:szCs w:val="22"/>
    </w:rPr>
  </w:style>
  <w:style w:type="character" w:styleId="Strong">
    <w:name w:val="Strong"/>
    <w:uiPriority w:val="22"/>
    <w:qFormat/>
    <w:rsid w:val="00F133E5"/>
    <w:rPr>
      <w:b/>
      <w:bCs/>
    </w:rPr>
  </w:style>
  <w:style w:type="character" w:customStyle="1" w:styleId="apple-converted-space">
    <w:name w:val="apple-converted-space"/>
    <w:rsid w:val="00F133E5"/>
  </w:style>
  <w:style w:type="paragraph" w:customStyle="1" w:styleId="smallplaintextpt9em">
    <w:name w:val="small_plaintext_pt9em"/>
    <w:basedOn w:val="Normal"/>
    <w:rsid w:val="006900DF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  <w:style w:type="character" w:customStyle="1" w:styleId="FooterChar">
    <w:name w:val="Footer Char"/>
    <w:link w:val="Footer"/>
    <w:uiPriority w:val="99"/>
    <w:rsid w:val="006369A3"/>
    <w:rPr>
      <w:rFonts w:ascii="Arial" w:hAnsi="Arial"/>
      <w:color w:val="000000"/>
      <w:sz w:val="16"/>
      <w:lang w:val="en-US" w:eastAsia="en-US"/>
    </w:rPr>
  </w:style>
  <w:style w:type="character" w:styleId="PlaceholderText">
    <w:name w:val="Placeholder Text"/>
    <w:uiPriority w:val="99"/>
    <w:semiHidden/>
    <w:rsid w:val="00D078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359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3518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605960293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02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33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1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6469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6063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527715682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43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096470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1645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356540461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5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1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6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151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3815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28149793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6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3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microsoft.com/office/2007/relationships/stylesWithEffects" Target="stylesWithEffect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jamanickamd\Desktop\SST002-SOP-F01%20v3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XMLData TextToDisplay="%EMAILADDRESS%">Dinesh.Rajamanickam@iconplc.com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08:08 27/05/2020</XMLData>
</file>

<file path=customXml/item4.xml><?xml version="1.0" encoding="utf-8"?>
<XMLData TextToDisplay="RightsWATCHMark">4|ICN-ICN-INTERNAL|{00000000-0000-0000-0000-000000000000}</XMLData>
</file>

<file path=customXml/item5.xml><?xml version="1.0" encoding="utf-8"?>
<XMLData TextToDisplay="%HOSTNAME%">BANG-G60DSQ2.iconcr.com</XMLData>
</file>

<file path=customXml/item6.xml><?xml version="1.0" encoding="utf-8"?>
<XMLData TextToDisplay="%USERNAME%">RajamanickamD</XMLData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AEDCD-3D0A-4E1D-9777-E0D6C4B4AC20}">
  <ds:schemaRefs/>
</ds:datastoreItem>
</file>

<file path=customXml/itemProps2.xml><?xml version="1.0" encoding="utf-8"?>
<ds:datastoreItem xmlns:ds="http://schemas.openxmlformats.org/officeDocument/2006/customXml" ds:itemID="{93259502-8E16-4FD0-AD9A-6C8408A1AAA5}">
  <ds:schemaRefs/>
</ds:datastoreItem>
</file>

<file path=customXml/itemProps3.xml><?xml version="1.0" encoding="utf-8"?>
<ds:datastoreItem xmlns:ds="http://schemas.openxmlformats.org/officeDocument/2006/customXml" ds:itemID="{34E589DF-3C10-4E19-BD2D-8857D743C5F0}">
  <ds:schemaRefs/>
</ds:datastoreItem>
</file>

<file path=customXml/itemProps4.xml><?xml version="1.0" encoding="utf-8"?>
<ds:datastoreItem xmlns:ds="http://schemas.openxmlformats.org/officeDocument/2006/customXml" ds:itemID="{505C2320-F191-4AB9-8130-82A95317A0C6}">
  <ds:schemaRefs/>
</ds:datastoreItem>
</file>

<file path=customXml/itemProps5.xml><?xml version="1.0" encoding="utf-8"?>
<ds:datastoreItem xmlns:ds="http://schemas.openxmlformats.org/officeDocument/2006/customXml" ds:itemID="{9665F730-D4C2-47AC-BD18-44E86605B32D}">
  <ds:schemaRefs/>
</ds:datastoreItem>
</file>

<file path=customXml/itemProps6.xml><?xml version="1.0" encoding="utf-8"?>
<ds:datastoreItem xmlns:ds="http://schemas.openxmlformats.org/officeDocument/2006/customXml" ds:itemID="{2387B092-109A-4F09-95AC-3C9E77764B60}">
  <ds:schemaRefs/>
</ds:datastoreItem>
</file>

<file path=customXml/itemProps7.xml><?xml version="1.0" encoding="utf-8"?>
<ds:datastoreItem xmlns:ds="http://schemas.openxmlformats.org/officeDocument/2006/customXml" ds:itemID="{6F834A49-7687-4F32-B6EF-4C44A5410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SST002-SOP-F01 v3.0.dot</Template>
  <TotalTime>1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SITE LIST REQUEST FORM</vt:lpstr>
    </vt:vector>
  </TitlesOfParts>
  <Company>ICON Clinical Research</Company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LIST REQUEST FORM</dc:title>
  <dc:creator>Rajamanickamd</dc:creator>
  <cp:lastModifiedBy>Patrick</cp:lastModifiedBy>
  <cp:revision>3</cp:revision>
  <cp:lastPrinted>2013-07-23T03:39:00Z</cp:lastPrinted>
  <dcterms:created xsi:type="dcterms:W3CDTF">2020-05-28T07:34:00Z</dcterms:created>
  <dcterms:modified xsi:type="dcterms:W3CDTF">2020-05-28T07:36:00Z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4|ICN-ICN-INTERNAL|{00000000-0000-0000-0000-000000000000}</vt:lpwstr>
  </property>
</Properties>
</file>